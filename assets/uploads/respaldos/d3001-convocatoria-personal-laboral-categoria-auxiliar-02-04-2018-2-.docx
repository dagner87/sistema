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3.67981pt;margin-top:56.689579pt;width:85.8pt;height:12pt;mso-position-horizontal-relative:page;mso-position-vertical-relative:page;z-index:-24880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MODELO 1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FIJOS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769pt;margin-top:107.596695pt;width:413.15pt;height:85.05pt;mso-position-horizontal-relative:page;mso-position-vertical-relative:page;z-index:-24856" type="#_x0000_t202" filled="false" stroked="false">
            <v:textbox inset="0,0,0,0">
              <w:txbxContent>
                <w:p>
                  <w:pPr>
                    <w:spacing w:line="220" w:lineRule="exact" w:before="21"/>
                    <w:ind w:left="20" w:right="17" w:firstLine="0"/>
                    <w:jc w:val="both"/>
                    <w:rPr>
                      <w:rFonts w:ascii="Times New Roman" w:hAnsi="Times New Roman" w:cs="Times New Roman" w:eastAsia="Times New Roman" w:hint="default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</w:rPr>
                    <w:t>CONVOCATORIA PARA INGRESO COMO PERSONAL LABORAL FIJO EN</w:t>
                  </w:r>
                  <w:r>
                    <w:rPr>
                      <w:rFonts w:ascii="Times New Roman" w:hAnsi="Times New Roman"/>
                      <w:b/>
                      <w:spacing w:val="22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2"/>
                    </w:rPr>
                    <w:t>EL</w:t>
                  </w:r>
                  <w:r>
                    <w:rPr>
                      <w:rFonts w:ascii="Times New Roman" w:hAnsi="Times New Roman"/>
                      <w:b/>
                      <w:w w:val="100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2"/>
                    </w:rPr>
                    <w:t>CONSULADO GENERAL DE ESPAÑA EN SANTA CRUZ DE LA SIERRA </w:t>
                  </w:r>
                  <w:r>
                    <w:rPr>
                      <w:rFonts w:ascii="Times New Roman" w:hAnsi="Times New Roman"/>
                      <w:b/>
                      <w:spacing w:val="43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2"/>
                    </w:rPr>
                    <w:t>CON</w:t>
                  </w:r>
                  <w:r>
                    <w:rPr>
                      <w:rFonts w:ascii="Times New Roman" w:hAnsi="Times New Roman"/>
                      <w:b/>
                      <w:w w:val="100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2"/>
                    </w:rPr>
                    <w:t>LA CATEGORIA DE</w:t>
                  </w:r>
                  <w:r>
                    <w:rPr>
                      <w:rFonts w:ascii="Times New Roman" w:hAnsi="Times New Roman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2"/>
                    </w:rPr>
                    <w:t>AUXILIAR.</w:t>
                  </w:r>
                  <w:r>
                    <w:rPr>
                      <w:rFonts w:ascii="Times New Roman" w:hAnsi="Times New Roman"/>
                      <w:sz w:val="22"/>
                    </w:rPr>
                  </w:r>
                </w:p>
                <w:p>
                  <w:pPr>
                    <w:pStyle w:val="BodyText"/>
                    <w:spacing w:line="208" w:lineRule="auto" w:before="115"/>
                    <w:ind w:right="19"/>
                    <w:jc w:val="both"/>
                  </w:pPr>
                  <w:r>
                    <w:rPr/>
                    <w:t>Teniendo en cuenta lo previsto en la Resolución de la Secretaría de Estado</w:t>
                  </w:r>
                  <w:r>
                    <w:rPr>
                      <w:spacing w:val="5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Administraciones Públicas, de 18 de febrero de 2015, por la que se establecen criterios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sobre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selección de personal laboral en el exterior, se acuerda convocar proceso  selectivo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arreglo a las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siguientes: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999893pt;margin-top:211.104172pt;width:164pt;height:14pt;mso-position-horizontal-relative:page;mso-position-vertical-relative:page;z-index:-24832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w w:val="99"/>
                      <w:sz w:val="24"/>
                    </w:rPr>
                  </w:r>
                  <w:r>
                    <w:rPr>
                      <w:rFonts w:ascii="Times New Roman"/>
                      <w:b/>
                      <w:sz w:val="24"/>
                      <w:u w:val="thick" w:color="000000"/>
                    </w:rPr>
                    <w:t>BASES DE</w:t>
                  </w:r>
                  <w:r>
                    <w:rPr>
                      <w:rFonts w:ascii="Times New Roman"/>
                      <w:b/>
                      <w:spacing w:val="-11"/>
                      <w:sz w:val="24"/>
                      <w:u w:val="thick" w:color="000000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  <w:u w:val="thick" w:color="000000"/>
                    </w:rPr>
                    <w:t>CONVOCATORIA</w:t>
                  </w:r>
                  <w:r>
                    <w:rPr>
                      <w:rFonts w:ascii="Times New Roman"/>
                      <w:b/>
                      <w:sz w:val="24"/>
                    </w:rPr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59946pt;margin-top:240.864151pt;width:377.7pt;height:136.85pt;mso-position-horizontal-relative:page;mso-position-vertical-relative:page;z-index:-24808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2326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1.   Normas</w:t>
                  </w:r>
                  <w:r>
                    <w:rPr>
                      <w:rFonts w:ascii="Times New Roman"/>
                      <w:b/>
                      <w:spacing w:val="-9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generales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pStyle w:val="BodyText"/>
                    <w:spacing w:line="218" w:lineRule="exact" w:before="114"/>
                    <w:ind w:right="18"/>
                    <w:jc w:val="both"/>
                  </w:pPr>
                  <w:r>
                    <w:rPr/>
                    <w:t>Se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convoca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proceso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selectivo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cubrir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plaza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categoría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Auxiliar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sistema de acceso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libre.</w:t>
                  </w:r>
                </w:p>
                <w:p>
                  <w:pPr>
                    <w:pStyle w:val="BodyText"/>
                    <w:spacing w:line="220" w:lineRule="exact" w:before="121"/>
                    <w:ind w:right="18"/>
                    <w:jc w:val="both"/>
                  </w:pPr>
                  <w:r>
                    <w:rPr/>
                    <w:t>Las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funciones,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retribuciones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demás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características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plazas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detallan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Anexo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I.</w:t>
                  </w:r>
                </w:p>
                <w:p>
                  <w:pPr>
                    <w:pStyle w:val="BodyText"/>
                    <w:spacing w:line="220" w:lineRule="exact" w:before="118"/>
                    <w:ind w:right="17"/>
                    <w:jc w:val="both"/>
                  </w:pPr>
                  <w:r>
                    <w:rPr/>
                    <w:t>El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proceso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selectivo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realizará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sistema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concurso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–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oposición,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las valoraciones, ejercicios y puntuaciones que se especifican en el Anexo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2"/>
                    </w:rPr>
                    <w:t>II.</w:t>
                  </w:r>
                </w:p>
                <w:p>
                  <w:pPr>
                    <w:pStyle w:val="BodyText"/>
                    <w:spacing w:line="208" w:lineRule="auto" w:before="118"/>
                    <w:ind w:left="39" w:right="17"/>
                    <w:jc w:val="both"/>
                  </w:pPr>
                  <w:r>
                    <w:rPr/>
                    <w:t>Concluido el proceso selectivo, a los aspirantes seleccionados y que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hayan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acreditado cumplir los requisitos exigidos, hasta el máximo de plazas convocadas, se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les formalizará el correspondiente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contrato.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52pt;margin-top:258.676636pt;width:18.55pt;height:13.05pt;mso-position-horizontal-relative:page;mso-position-vertical-relative:page;z-index:-2478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1.1.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280014pt;margin-top:314.596619pt;width:18.55pt;height:13.05pt;mso-position-horizontal-relative:page;mso-position-vertical-relative:page;z-index:-24760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1.2.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279716pt;margin-top:342.676605pt;width:18.55pt;height:13.05pt;mso-position-horizontal-relative:page;mso-position-vertical-relative:page;z-index:-2473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1.3.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647pt;margin-top:381.676575pt;width:18.55pt;height:13.05pt;mso-position-horizontal-relative:page;mso-position-vertical-relative:page;z-index:-24712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1.4.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679626pt;margin-top:381.676575pt;width:17.9pt;height:13.05pt;mso-position-horizontal-relative:page;mso-position-vertical-relative:page;z-index:-24688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Las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.999634pt;margin-top:381.676575pt;width:25.85pt;height:13.05pt;mso-position-horizontal-relative:page;mso-position-vertical-relative:page;z-index:-2466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bases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.119614pt;margin-top:381.676575pt;width:12.4pt;height:13.05pt;mso-position-horizontal-relative:page;mso-position-vertical-relative:page;z-index:-24640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de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799652pt;margin-top:381.676575pt;width:9.85pt;height:13.05pt;mso-position-horizontal-relative:page;mso-position-vertical-relative:page;z-index:-2461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la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959656pt;margin-top:381.676575pt;width:58.85pt;height:13.05pt;mso-position-horizontal-relative:page;mso-position-vertical-relative:page;z-index:-24592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convocatoria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079651pt;margin-top:381.676575pt;width:11.2pt;height:13.05pt;mso-position-horizontal-relative:page;mso-position-vertical-relative:page;z-index:-24568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559631pt;margin-top:381.676575pt;width:48.55pt;height:13.05pt;mso-position-horizontal-relative:page;mso-position-vertical-relative:page;z-index:-2454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publicarán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4.359619pt;margin-top:381.676575pt;width:46.6pt;height:13.05pt;mso-position-horizontal-relative:page;mso-position-vertical-relative:page;z-index:-24520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completas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239624pt;margin-top:381.676575pt;width:12.4pt;height:13.05pt;mso-position-horizontal-relative:page;mso-position-vertical-relative:page;z-index:-2449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en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679932pt;margin-top:392.596588pt;width:372.65pt;height:24.1pt;mso-position-horizontal-relative:page;mso-position-vertical-relative:page;z-index:-24472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 w:before="21"/>
                    <w:ind w:right="17"/>
                    <w:jc w:val="left"/>
                  </w:pPr>
                  <w:r>
                    <w:rPr>
                      <w:color w:val="954E71"/>
                      <w:w w:val="100"/>
                    </w:rPr>
                  </w:r>
                  <w:hyperlink r:id="rId5">
                    <w:r>
                      <w:rPr>
                        <w:color w:val="954E71"/>
                        <w:spacing w:val="-1"/>
                        <w:u w:val="single" w:color="954E71"/>
                      </w:rPr>
                      <w:t>http://www.exteriores.gob.es/Consulados/SANTACRUZDELASIERRA/es/Consula</w:t>
                    </w:r>
                    <w:r>
                      <w:rPr>
                        <w:color w:val="954E71"/>
                        <w:spacing w:val="-5"/>
                        <w:u w:val="single" w:color="954E71"/>
                      </w:rPr>
                      <w:t> </w:t>
                    </w:r>
                    <w:r>
                      <w:rPr>
                        <w:color w:val="954E71"/>
                        <w:spacing w:val="-5"/>
                      </w:rPr>
                    </w:r>
                  </w:hyperlink>
                  <w:r>
                    <w:rPr>
                      <w:color w:val="954E71"/>
                      <w:spacing w:val="-5"/>
                    </w:rPr>
                  </w:r>
                  <w:r>
                    <w:rPr>
                      <w:color w:val="954E71"/>
                      <w:u w:val="single" w:color="954E71"/>
                    </w:rPr>
                    <w:t>do/Paginas/ofertasdeempleo.aspx</w:t>
                  </w:r>
                  <w:r>
                    <w:rPr>
                      <w:color w:val="954E71"/>
                    </w:rPr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679932pt;margin-top:431.904083pt;width:373.95pt;height:63.75pt;mso-position-horizontal-relative:page;mso-position-vertical-relative:page;z-index:-24448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1731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2.   Requisitos de los</w:t>
                  </w:r>
                  <w:r>
                    <w:rPr>
                      <w:rFonts w:ascii="Times New Roman"/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candidatos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pStyle w:val="BodyText"/>
                    <w:spacing w:line="208" w:lineRule="auto" w:before="107"/>
                    <w:ind w:right="17"/>
                    <w:jc w:val="both"/>
                  </w:pPr>
                  <w:r>
                    <w:rPr/>
                    <w:t>Para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admitidos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realización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proceso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selectivo,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aspirantes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deberán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poseer en el día de finalización del plazo de presentación de solicitudes y</w:t>
                  </w:r>
                  <w:r>
                    <w:rPr>
                      <w:spacing w:val="48"/>
                    </w:rPr>
                    <w:t> </w:t>
                  </w:r>
                  <w:r>
                    <w:rPr/>
                    <w:t>mantener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hasta el momento de la formalización del contrato de trabajo los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siguientes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requisitos 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participación: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52pt;margin-top:449.596558pt;width:18.55pt;height:13.05pt;mso-position-horizontal-relative:page;mso-position-vertical-relative:page;z-index:-2442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2.1.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59930pt;margin-top:499.636536pt;width:24.05pt;height:13.05pt;mso-position-horizontal-relative:page;mso-position-vertical-relative:page;z-index:-24400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2.1.1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239792pt;margin-top:499.636536pt;width:345.4pt;height:213.1pt;mso-position-horizontal-relative:page;mso-position-vertical-relative:page;z-index:-24376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 w:before="21"/>
                    <w:ind w:left="94" w:right="20"/>
                    <w:jc w:val="both"/>
                  </w:pPr>
                  <w:r>
                    <w:rPr/>
                    <w:t>Edad: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Tener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cumplidos,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menos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16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años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exceder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edad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máxima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jubilación.</w:t>
                  </w:r>
                </w:p>
                <w:p>
                  <w:pPr>
                    <w:pStyle w:val="BodyText"/>
                    <w:spacing w:line="220" w:lineRule="exact" w:before="118"/>
                    <w:ind w:left="94" w:right="17"/>
                    <w:jc w:val="both"/>
                  </w:pPr>
                  <w:r>
                    <w:rPr/>
                    <w:t>Titulación: Estar en posesión del título de graduado en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Educación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Secundaria obligatoria o equivalente a la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titulación.</w:t>
                  </w:r>
                </w:p>
                <w:p>
                  <w:pPr>
                    <w:pStyle w:val="BodyText"/>
                    <w:spacing w:line="218" w:lineRule="exact" w:before="122"/>
                    <w:ind w:left="94" w:right="17"/>
                    <w:jc w:val="both"/>
                  </w:pPr>
                  <w:r>
                    <w:rPr/>
                    <w:t>Compatibilidad funcional: Poseer la capacidad funcional para el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 las tareas propias de las plazas que se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convocan.</w:t>
                  </w:r>
                </w:p>
                <w:p>
                  <w:pPr>
                    <w:pStyle w:val="BodyText"/>
                    <w:spacing w:line="208" w:lineRule="auto" w:before="118"/>
                    <w:ind w:left="94" w:right="17"/>
                    <w:jc w:val="both"/>
                  </w:pPr>
                  <w:r>
                    <w:rPr/>
                    <w:t>Habilitación: No haber sido separado mediante expediente disciplinario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servicio de cualquiera de las Administraciones Públicas o de los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órganos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constitucionales o estatutarios de las comunidades autónomas, ni hallarse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inhabilitación absoluta o especial para empleos o cargos públicos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resolución judicial, o para ejercer funciones similares a las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desempeñaban en el caso del personal laboral, en el que hubiese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sido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separado o inhabilitado. En el caso de ser nacional de otro Estado,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hallarse inhabilitado o en situación equivalente ni haber sido sometido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sanción disciplinaria o equivalente que impida, en su Estado, en los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mismos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términos el acceso al empleo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público.</w:t>
                  </w:r>
                </w:p>
                <w:p>
                  <w:pPr>
                    <w:pStyle w:val="BodyText"/>
                    <w:spacing w:line="240" w:lineRule="auto" w:before="94"/>
                    <w:ind w:right="0"/>
                    <w:jc w:val="both"/>
                  </w:pPr>
                  <w:r>
                    <w:rPr/>
                    <w:t>candidatos  no  bolivianos  deberán  estar  en  posesión  del  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correspondiente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59930pt;margin-top:527.596558pt;width:26.8pt;height:13.05pt;mso-position-horizontal-relative:page;mso-position-vertical-relative:page;z-index:-24352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2.1.2.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60419pt;margin-top:555.676514pt;width:26.8pt;height:13.05pt;mso-position-horizontal-relative:page;mso-position-vertical-relative:page;z-index:-24328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2.1.3.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59930pt;margin-top:583.636536pt;width:26.8pt;height:13.05pt;mso-position-horizontal-relative:page;mso-position-vertical-relative:page;z-index:-2430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2.1.4.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.19986pt;margin-top:699.676453pt;width:45.5pt;height:13.05pt;mso-position-horizontal-relative:page;mso-position-vertical-relative:page;z-index:-242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59" w:val="left" w:leader="none"/>
                    </w:tabs>
                    <w:spacing w:line="245" w:lineRule="exact"/>
                    <w:ind w:right="0"/>
                    <w:jc w:val="left"/>
                  </w:pPr>
                  <w:r>
                    <w:rPr/>
                    <w:t>2.2.</w:t>
                    <w:tab/>
                    <w:t>Los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199783pt;margin-top:710.596436pt;width:368.45pt;height:24.1pt;mso-position-horizontal-relative:page;mso-position-vertical-relative:page;z-index:-24256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 w:before="21"/>
                    <w:ind w:right="17"/>
                    <w:jc w:val="left"/>
                  </w:pPr>
                  <w:r>
                    <w:rPr/>
                    <w:t>permiso o autorización de residencia y trabajo en Bolivia en la fecha de inicio de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prestación 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servicios.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239807pt;margin-top:812.08490pt;width:51.45pt;height:10.050pt;mso-position-horizontal-relative:page;mso-position-vertical-relative:page;z-index:-24232" type="#_x0000_t202" filled="false" stroked="false">
            <v:textbox inset="0,0,0,0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Página 1 de</w:t>
                  </w:r>
                  <w:r>
                    <w:rPr>
                      <w:rFonts w:ascii="Arial" w:hAnsi="Arial"/>
                      <w:spacing w:val="-3"/>
                      <w:sz w:val="16"/>
                    </w:rPr>
                    <w:t> </w:t>
                  </w:r>
                  <w:r>
                    <w:rPr>
                      <w:rFonts w:ascii="Arial" w:hAnsi="Arial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top="1060" w:bottom="280" w:left="1680" w:right="10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453.67981pt;margin-top:56.689579pt;width:85.8pt;height:12pt;mso-position-horizontal-relative:page;mso-position-vertical-relative:page;z-index:-24208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MODELO 1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FIJOS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679932pt;margin-top:88.824219pt;width:373.95pt;height:41.9pt;mso-position-horizontal-relative:page;mso-position-vertical-relative:page;z-index:-24184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2614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3. </w:t>
                  </w:r>
                  <w:r>
                    <w:rPr>
                      <w:rFonts w:ascii="Times New Roman"/>
                      <w:b/>
                      <w:spacing w:val="56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Solicitudes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pStyle w:val="BodyText"/>
                    <w:spacing w:line="220" w:lineRule="exact" w:before="113"/>
                    <w:ind w:right="17"/>
                    <w:jc w:val="left"/>
                  </w:pPr>
                  <w:r>
                    <w:rPr/>
                    <w:t>Quienes deseen participar en estas pruebas selectivas deberán cumplimentar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modelo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figura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como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Anexo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III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convocatoria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estará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disponible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la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52pt;margin-top:106.636696pt;width:18.55pt;height:13.05pt;mso-position-horizontal-relative:page;mso-position-vertical-relative:page;z-index:-24160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3.1.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679794pt;margin-top:128.59668pt;width:31.35pt;height:13.05pt;mso-position-horizontal-relative:page;mso-position-vertical-relative:page;z-index:-2413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página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6.199951pt;margin-top:128.59668pt;width:23.4pt;height:13.05pt;mso-position-horizontal-relative:page;mso-position-vertical-relative:page;z-index:-24112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web: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679932pt;margin-top:139.636688pt;width:372.65pt;height:24.1pt;mso-position-horizontal-relative:page;mso-position-vertical-relative:page;z-index:-24088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 w:before="21"/>
                    <w:ind w:right="17"/>
                    <w:jc w:val="left"/>
                  </w:pPr>
                  <w:r>
                    <w:rPr>
                      <w:color w:val="0000FF"/>
                      <w:w w:val="100"/>
                    </w:rPr>
                  </w:r>
                  <w:hyperlink r:id="rId5">
                    <w:r>
                      <w:rPr>
                        <w:color w:val="0000FF"/>
                        <w:spacing w:val="-1"/>
                        <w:u w:val="single" w:color="0000FF"/>
                      </w:rPr>
                      <w:t>http://www.exteriores.gob.es/Consulados/SANTACRUZDELASIERRA/es/Consula</w:t>
                    </w:r>
                    <w:r>
                      <w:rPr>
                        <w:color w:val="0000FF"/>
                        <w:spacing w:val="-5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5"/>
                      </w:rPr>
                    </w:r>
                  </w:hyperlink>
                  <w:r>
                    <w:rPr>
                      <w:color w:val="0000FF"/>
                      <w:spacing w:val="-5"/>
                    </w:rPr>
                  </w:r>
                  <w:r>
                    <w:rPr>
                      <w:color w:val="0000FF"/>
                      <w:u w:val="single" w:color="0000FF"/>
                    </w:rPr>
                    <w:t>do/Paginas/ofertasdeempleo.aspx</w:t>
                  </w:r>
                  <w:r>
                    <w:rPr>
                      <w:color w:val="0000FF"/>
                    </w:rPr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959953pt;margin-top:167.596664pt;width:18.55pt;height:13.05pt;mso-position-horizontal-relative:page;mso-position-vertical-relative:page;z-index:-2406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3.2.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59229pt;margin-top:167.596664pt;width:377.7pt;height:196.05pt;mso-position-horizontal-relative:page;mso-position-vertical-relative:page;z-index:-24040" type="#_x0000_t202" filled="false" stroked="false">
            <v:textbox inset="0,0,0,0">
              <w:txbxContent>
                <w:p>
                  <w:pPr>
                    <w:pStyle w:val="BodyText"/>
                    <w:spacing w:line="208" w:lineRule="auto" w:before="19"/>
                    <w:ind w:right="17"/>
                    <w:jc w:val="both"/>
                  </w:pPr>
                  <w:r>
                    <w:rPr/>
                    <w:t>La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presentación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solicitudes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realizará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Registro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entrada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Consulado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General de España en Santa Cruz de la Sierra (Bolivia) en la forma establecida en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legislación vigente, siendo el último día de plazo el 13 de abril de 2018 y se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deberán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dirigir a la siguiente dirección : Avda Cañoto esquina C/Perú, primer anillo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(entrada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por la Avda. Cañoto en horario de 8:30 a 12:00 horas de lunes a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viernes).</w:t>
                  </w:r>
                </w:p>
                <w:p>
                  <w:pPr>
                    <w:pStyle w:val="BodyText"/>
                    <w:spacing w:line="218" w:lineRule="exact" w:before="125"/>
                    <w:ind w:right="17" w:firstLine="55"/>
                    <w:jc w:val="both"/>
                  </w:pPr>
                  <w:r>
                    <w:rPr/>
                    <w:t>Las solicitudes podrán presentarse telemáticamente a través del Registro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Electrónico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General de la Administración General del Estado: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color w:val="954E71"/>
                      <w:spacing w:val="-20"/>
                    </w:rPr>
                  </w:r>
                  <w:r>
                    <w:rPr>
                      <w:color w:val="954E71"/>
                      <w:u w:val="single" w:color="954E71"/>
                    </w:rPr>
                    <w:t>https://administracion.gob.es</w:t>
                  </w:r>
                  <w:r>
                    <w:rPr>
                      <w:color w:val="954E71"/>
                    </w:rPr>
                  </w:r>
                  <w:r>
                    <w:rPr/>
                  </w:r>
                </w:p>
                <w:p>
                  <w:pPr>
                    <w:pStyle w:val="BodyText"/>
                    <w:spacing w:line="208" w:lineRule="auto" w:before="118"/>
                    <w:ind w:right="17"/>
                    <w:jc w:val="both"/>
                  </w:pPr>
                  <w:r>
                    <w:rPr/>
                    <w:t>Las solicitudes presentadas por correo postal deberán ser registradas en la oficina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correos en plazo y con el correspondiente sello de entrada en el impreso de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solicitud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(Anexo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III).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aceptará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matasellos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ordinario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ni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ticket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pago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correos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como comprobante de la presentación en plazo. En caso de que la solicitud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presente por correo o en algún registro público distinto de este consulado,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recomienda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adelante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misma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correo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electrónico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enviado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dirección</w:t>
                  </w:r>
                  <w:r>
                    <w:rPr>
                      <w:w w:val="100"/>
                    </w:rPr>
                    <w:t> </w:t>
                  </w:r>
                  <w:r>
                    <w:rPr>
                      <w:color w:val="0000FF"/>
                      <w:w w:val="100"/>
                    </w:rPr>
                  </w:r>
                  <w:hyperlink r:id="rId6">
                    <w:r>
                      <w:rPr>
                        <w:color w:val="0000FF"/>
                        <w:u w:val="single" w:color="0000FF"/>
                      </w:rPr>
                      <w:t>cog.santacruzdelasierra@maec.es</w:t>
                    </w:r>
                    <w:r>
                      <w:rPr>
                        <w:color w:val="0000FF"/>
                      </w:rPr>
                    </w:r>
                    <w:r>
                      <w:rPr/>
                      <w:t>,</w:t>
                    </w:r>
                  </w:hyperlink>
                  <w:r>
                    <w:rPr/>
                    <w:t> incluyendo escaneado el Anexo III con</w:t>
                  </w:r>
                  <w:r>
                    <w:rPr>
                      <w:spacing w:val="5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correspondiente sello de entrada y el Documento de Identidad o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Pasaporte.</w:t>
                  </w:r>
                </w:p>
                <w:p>
                  <w:pPr>
                    <w:pStyle w:val="BodyText"/>
                    <w:spacing w:line="240" w:lineRule="auto" w:before="91"/>
                    <w:ind w:right="0"/>
                    <w:jc w:val="both"/>
                  </w:pPr>
                  <w:r>
                    <w:rPr/>
                    <w:t>A la solicitud se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acompañará: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960251pt;margin-top:228.676651pt;width:18.55pt;height:13.05pt;mso-position-horizontal-relative:page;mso-position-vertical-relative:page;z-index:-2401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3.3.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95929pt;margin-top:350.596588pt;width:18.55pt;height:13.05pt;mso-position-horizontal-relative:page;mso-position-vertical-relative:page;z-index:-23992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3.4.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439224pt;margin-top:367.636597pt;width:5.65pt;height:53pt;mso-position-horizontal-relative:page;mso-position-vertical-relative:page;z-index:-23968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>
                      <w:w w:val="100"/>
                    </w:rPr>
                    <w:t>-</w:t>
                  </w:r>
                </w:p>
                <w:p>
                  <w:pPr>
                    <w:pStyle w:val="BodyText"/>
                    <w:spacing w:line="240" w:lineRule="auto" w:before="148"/>
                    <w:ind w:right="0"/>
                    <w:jc w:val="left"/>
                  </w:pPr>
                  <w:r>
                    <w:rPr>
                      <w:w w:val="100"/>
                    </w:rPr>
                    <w:t>-</w:t>
                  </w:r>
                </w:p>
                <w:p>
                  <w:pPr>
                    <w:pStyle w:val="BodyText"/>
                    <w:spacing w:line="240" w:lineRule="auto" w:before="145"/>
                    <w:ind w:right="0"/>
                    <w:jc w:val="left"/>
                  </w:pPr>
                  <w:r>
                    <w:rPr>
                      <w:w w:val="10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639328pt;margin-top:367.636597pt;width:354.4pt;height:84.1pt;mso-position-horizontal-relative:page;mso-position-vertical-relative:page;z-index:-23944" type="#_x0000_t202" filled="false" stroked="false">
            <v:textbox inset="0,0,0,0">
              <w:txbxContent>
                <w:p>
                  <w:pPr>
                    <w:pStyle w:val="BodyText"/>
                    <w:spacing w:line="379" w:lineRule="auto"/>
                    <w:ind w:left="51" w:right="2467"/>
                    <w:jc w:val="left"/>
                  </w:pPr>
                  <w:r>
                    <w:rPr/>
                    <w:t>Fotocopia del Documento de Identidad 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Pasaporte.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Curriculum vitae del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candidato.</w:t>
                  </w:r>
                </w:p>
                <w:p>
                  <w:pPr>
                    <w:pStyle w:val="BodyText"/>
                    <w:spacing w:line="220" w:lineRule="exact" w:before="33"/>
                    <w:ind w:left="51" w:right="20"/>
                    <w:jc w:val="left"/>
                  </w:pPr>
                  <w:r>
                    <w:rPr/>
                    <w:t>Documentación acreditativa de los méritos que el candidato desee que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valoren en la fase de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concurso.</w:t>
                  </w:r>
                </w:p>
                <w:p>
                  <w:pPr>
                    <w:pStyle w:val="BodyText"/>
                    <w:spacing w:line="240" w:lineRule="auto" w:before="151"/>
                    <w:ind w:right="0"/>
                    <w:jc w:val="left"/>
                  </w:pPr>
                  <w:r>
                    <w:rPr/>
                    <w:t>no presentación de la solicitud en tiempo  y forma  (anexo III,  documento    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de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439316pt;margin-top:438.676575pt;width:13.6pt;height:13.05pt;mso-position-horizontal-relative:page;mso-position-vertical-relative:page;z-index:-23920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La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439316pt;margin-top:449.596558pt;width:370.45pt;height:13.05pt;mso-position-horizontal-relative:page;mso-position-vertical-relative:page;z-index:-2389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identidad y currículum) supondrá la exclusión del aspirante. La no presentación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59305pt;margin-top:460.636566pt;width:377.65pt;height:66.1pt;mso-position-horizontal-relative:page;mso-position-vertical-relative:page;z-index:-23872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 w:before="21"/>
                    <w:ind w:left="89" w:right="91"/>
                    <w:jc w:val="both"/>
                  </w:pPr>
                  <w:r>
                    <w:rPr/>
                    <w:t>la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documentación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acreditativa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méritos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tendrá</w:t>
                  </w:r>
                  <w:r>
                    <w:rPr>
                      <w:spacing w:val="39"/>
                    </w:rPr>
                    <w:t> </w:t>
                  </w:r>
                  <w:r>
                    <w:rPr/>
                    <w:t>como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único</w:t>
                  </w:r>
                  <w:r>
                    <w:rPr>
                      <w:spacing w:val="39"/>
                    </w:rPr>
                    <w:t> </w:t>
                  </w:r>
                  <w:r>
                    <w:rPr/>
                    <w:t>efecto</w:t>
                  </w:r>
                  <w:r>
                    <w:rPr>
                      <w:spacing w:val="39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valoración en la fase de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concurso.</w:t>
                  </w:r>
                </w:p>
                <w:p>
                  <w:pPr>
                    <w:pStyle w:val="BodyText"/>
                    <w:spacing w:line="220" w:lineRule="exact" w:before="178"/>
                    <w:ind w:right="17"/>
                    <w:jc w:val="both"/>
                  </w:pPr>
                  <w:r>
                    <w:rPr/>
                    <w:t>Los errores de hecho, materiales o aritméticos, que pudieran advertirse en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solicitud podrán subsanarse en cualquier momento de oficio o a petición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interesado.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839325pt;margin-top:491.596527pt;width:18.55pt;height:13.05pt;mso-position-horizontal-relative:page;mso-position-vertical-relative:page;z-index:-23848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3.5.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59946pt;margin-top:541.824036pt;width:377.65pt;height:74.9pt;mso-position-horizontal-relative:page;mso-position-vertical-relative:page;z-index:-23824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2043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4.   Admisión de</w:t>
                  </w:r>
                  <w:r>
                    <w:rPr>
                      <w:rFonts w:ascii="Times New Roman" w:hAnsi="Times New Roman"/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aspirantes</w:t>
                  </w:r>
                  <w:r>
                    <w:rPr>
                      <w:rFonts w:ascii="Times New Roman" w:hAnsi="Times New Roman"/>
                      <w:sz w:val="24"/>
                    </w:rPr>
                  </w:r>
                </w:p>
                <w:p>
                  <w:pPr>
                    <w:pStyle w:val="BodyText"/>
                    <w:spacing w:line="208" w:lineRule="auto" w:before="110"/>
                    <w:ind w:right="17"/>
                    <w:jc w:val="both"/>
                  </w:pPr>
                  <w:r>
                    <w:rPr/>
                    <w:t>Transcurrido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plazo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presentación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solicitudes,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publicará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relación</w:t>
                  </w:r>
                  <w:r>
                    <w:rPr>
                      <w:spacing w:val="4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aspirantes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admitidos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excluidos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ordenada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alfabéticamente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indicación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causas de exclusión y número de documento de identidad o pasaporte, señalando</w:t>
                  </w:r>
                  <w:r>
                    <w:rPr>
                      <w:spacing w:val="49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plazo de cinco días hábiles, contados a partir del día siguiente a la publicación de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relación,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subsanar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defecto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haya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motivado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su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exclusión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u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omisión.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Esta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52pt;margin-top:559.636536pt;width:18.55pt;height:13.05pt;mso-position-horizontal-relative:page;mso-position-vertical-relative:page;z-index:-23800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4.1.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59946pt;margin-top:614.596497pt;width:37.5pt;height:13.05pt;mso-position-horizontal-relative:page;mso-position-vertical-relative:page;z-index:-2377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relación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599945pt;margin-top:614.596497pt;width:11.2pt;height:13.05pt;mso-position-horizontal-relative:page;mso-position-vertical-relative:page;z-index:-23752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2.959839pt;margin-top:614.596497pt;width:43pt;height:13.05pt;mso-position-horizontal-relative:page;mso-position-vertical-relative:page;z-index:-23728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publicará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119812pt;margin-top:614.596497pt;width:12.4pt;height:13.05pt;mso-position-horizontal-relative:page;mso-position-vertical-relative:page;z-index:-2370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en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59930pt;margin-top:625.636475pt;width:372.65pt;height:13.05pt;mso-position-horizontal-relative:page;mso-position-vertical-relative:page;z-index:-23680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>
                      <w:color w:val="0000FF"/>
                      <w:w w:val="100"/>
                    </w:rPr>
                  </w:r>
                  <w:hyperlink r:id="rId5">
                    <w:r>
                      <w:rPr>
                        <w:color w:val="0000FF"/>
                        <w:spacing w:val="-1"/>
                        <w:u w:val="single" w:color="0000FF"/>
                      </w:rPr>
                      <w:t>http://www.exteriores.gob.es/Consulados/SANTACRUZDELASIERRA/es/Consula</w:t>
                    </w:r>
                    <w:r>
                      <w:rPr>
                        <w:color w:val="0000FF"/>
                        <w:spacing w:val="-1"/>
                      </w:rPr>
                    </w:r>
                    <w:r>
                      <w:rPr>
                        <w:spacing w:val="-1"/>
                      </w:rPr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61.959930pt;margin-top:636.676514pt;width:377.7pt;height:41pt;mso-position-horizontal-relative:page;mso-position-vertical-relative:page;z-index:-23656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 w:before="23"/>
                    <w:ind w:right="18"/>
                    <w:jc w:val="left"/>
                  </w:pPr>
                  <w:r>
                    <w:rPr>
                      <w:color w:val="0000FF"/>
                      <w:w w:val="100"/>
                    </w:rPr>
                  </w:r>
                  <w:r>
                    <w:rPr>
                      <w:color w:val="0000FF"/>
                      <w:u w:val="single" w:color="0000FF"/>
                    </w:rPr>
                    <w:t>do/Paginas/ofertasdeempleo.aspx </w:t>
                  </w:r>
                  <w:r>
                    <w:rPr>
                      <w:color w:val="0000FF"/>
                    </w:rPr>
                  </w:r>
                  <w:r>
                    <w:rPr/>
                    <w:t>. Asimismo se indicará el lugar, fecha y hora de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realización del primer ejercicio de la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oposición.</w:t>
                  </w:r>
                </w:p>
                <w:p>
                  <w:pPr>
                    <w:pStyle w:val="BodyText"/>
                    <w:spacing w:line="240" w:lineRule="auto" w:before="92"/>
                    <w:ind w:right="0"/>
                    <w:jc w:val="left"/>
                  </w:pPr>
                  <w:r>
                    <w:rPr/>
                    <w:t>Transcurrido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dicho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plazo,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caso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hubieran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producido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modificaciones,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29pt;margin-top:664.636475pt;width:18.55pt;height:13.05pt;mso-position-horizontal-relative:page;mso-position-vertical-relative:page;z-index:-23632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4.2.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59595pt;margin-top:675.676453pt;width:377.65pt;height:24pt;mso-position-horizontal-relative:page;mso-position-vertical-relative:page;z-index:-23608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 w:before="23"/>
                    <w:ind w:right="17"/>
                    <w:jc w:val="left"/>
                  </w:pPr>
                  <w:r>
                    <w:rPr/>
                    <w:t>éstas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expondrán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mismos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lugares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medios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lo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fueron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relaciones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iniciales.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239807pt;margin-top:812.08490pt;width:51.45pt;height:10.050pt;mso-position-horizontal-relative:page;mso-position-vertical-relative:page;z-index:-23584" type="#_x0000_t202" filled="false" stroked="false">
            <v:textbox inset="0,0,0,0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Página 2 de</w:t>
                  </w:r>
                  <w:r>
                    <w:rPr>
                      <w:rFonts w:ascii="Arial" w:hAnsi="Arial"/>
                      <w:spacing w:val="-3"/>
                      <w:sz w:val="16"/>
                    </w:rPr>
                    <w:t> </w:t>
                  </w:r>
                  <w:r>
                    <w:rPr>
                      <w:rFonts w:ascii="Arial" w:hAnsi="Arial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060" w:bottom="280" w:left="1680" w:right="10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453.67981pt;margin-top:56.689579pt;width:85.8pt;height:12pt;mso-position-horizontal-relative:page;mso-position-vertical-relative:page;z-index:-23560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MODELO 1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FIJOS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59351pt;margin-top:88.824219pt;width:377.65pt;height:125.9pt;mso-position-horizontal-relative:page;mso-position-vertical-relative:page;z-index:-23536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2216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5.   Órgano de</w:t>
                  </w:r>
                  <w:r>
                    <w:rPr>
                      <w:rFonts w:ascii="Times New Roman" w:hAnsi="Times New Roman"/>
                      <w:b/>
                      <w:spacing w:val="-9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selección</w:t>
                  </w:r>
                  <w:r>
                    <w:rPr>
                      <w:rFonts w:ascii="Times New Roman" w:hAnsi="Times New Roman"/>
                      <w:sz w:val="24"/>
                    </w:rPr>
                  </w:r>
                </w:p>
                <w:p>
                  <w:pPr>
                    <w:pStyle w:val="BodyText"/>
                    <w:spacing w:line="240" w:lineRule="auto" w:before="83"/>
                    <w:ind w:right="0"/>
                    <w:jc w:val="both"/>
                  </w:pPr>
                  <w:r>
                    <w:rPr/>
                    <w:t>El órgano de selección de este proceso selectivo es el que figura como Anexo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IV.</w:t>
                  </w:r>
                </w:p>
                <w:p>
                  <w:pPr>
                    <w:pStyle w:val="BodyText"/>
                    <w:spacing w:line="218" w:lineRule="exact" w:before="119"/>
                    <w:ind w:right="17"/>
                    <w:jc w:val="both"/>
                  </w:pPr>
                  <w:r>
                    <w:rPr/>
                    <w:t>El Tribunal, de acuerdo con el artículo 14 de la Constitución Española, velará por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estricto cumplimiento del principio de igualdad de oportunidades entre ambos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sexos.</w:t>
                  </w:r>
                </w:p>
                <w:p>
                  <w:pPr>
                    <w:pStyle w:val="BodyText"/>
                    <w:spacing w:line="208" w:lineRule="auto" w:before="118"/>
                    <w:ind w:right="17"/>
                    <w:jc w:val="both"/>
                  </w:pPr>
                  <w:r>
                    <w:rPr/>
                    <w:t>Corresponderá al tribunal la consideración, verificación y apreciación de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incidencias que pudieran surgir en el desarrollo de los ejercicios, adoptando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respecto las decisiones motivadas que estime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pertinentes.</w:t>
                  </w:r>
                </w:p>
                <w:p>
                  <w:pPr>
                    <w:pStyle w:val="BodyText"/>
                    <w:spacing w:line="220" w:lineRule="exact" w:before="123"/>
                    <w:ind w:right="19"/>
                    <w:jc w:val="both"/>
                  </w:pPr>
                  <w:r>
                    <w:rPr/>
                    <w:t>Los miembros del órgano de selección deberán abstenerse de intervenir en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supuestos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siguientes: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52pt;margin-top:106.636696pt;width:18.55pt;height:30.1pt;mso-position-horizontal-relative:page;mso-position-vertical-relative:page;z-index:-23512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5.1.</w:t>
                  </w:r>
                </w:p>
                <w:p>
                  <w:pPr>
                    <w:pStyle w:val="BodyText"/>
                    <w:spacing w:line="240" w:lineRule="auto" w:before="88"/>
                    <w:ind w:right="0"/>
                    <w:jc w:val="left"/>
                  </w:pPr>
                  <w:r>
                    <w:rPr/>
                    <w:t>5.2.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547pt;margin-top:190.636658pt;width:18.55pt;height:13.05pt;mso-position-horizontal-relative:page;mso-position-vertical-relative:page;z-index:-23488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5.3.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439545pt;margin-top:218.596649pt;width:5.65pt;height:13.05pt;mso-position-horizontal-relative:page;mso-position-vertical-relative:page;z-index:-2346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>
                      <w:w w:val="10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199539pt;margin-top:218.596649pt;width:356.45pt;height:225.1pt;mso-position-horizontal-relative:page;mso-position-vertical-relative:page;z-index:-23440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 w:before="21"/>
                    <w:ind w:right="17"/>
                    <w:jc w:val="both"/>
                  </w:pPr>
                  <w:r>
                    <w:rPr/>
                    <w:t>Tener interés personal en el asunto de que se trate o en otro en cuya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resolución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pudiera influir la de aquél; ser administrador de sociedad o entidad interesada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tener cuestión litigiosa con algún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interesado.</w:t>
                  </w:r>
                </w:p>
                <w:p>
                  <w:pPr>
                    <w:pStyle w:val="BodyText"/>
                    <w:spacing w:line="208" w:lineRule="auto" w:before="175"/>
                    <w:ind w:right="17"/>
                    <w:jc w:val="both"/>
                  </w:pPr>
                  <w:r>
                    <w:rPr/>
                    <w:t>Tener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vínculo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matrimonial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situación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hecho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asimilable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parentesco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consanguinidad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dentro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cuatro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grado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afinidad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dentro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segundo,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con cualquiera de los interesados, con los administradores de entidades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sociedades interesadas y también con los asesores, representantes legales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mandatarios que intervengan en el procedimiento, así como compartir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despacho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profesional o estar asociado con éstos para el asesoramiento, la representación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mandato.</w:t>
                  </w:r>
                </w:p>
                <w:p>
                  <w:pPr>
                    <w:pStyle w:val="BodyText"/>
                    <w:spacing w:line="220" w:lineRule="exact" w:before="183"/>
                    <w:ind w:right="17"/>
                    <w:jc w:val="both"/>
                  </w:pPr>
                  <w:r>
                    <w:rPr/>
                    <w:t>Tener amistad íntima o enemistad manifiesta con alguna de las personas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mencionadas en el apartado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anterior.</w:t>
                  </w:r>
                </w:p>
                <w:p>
                  <w:pPr>
                    <w:pStyle w:val="BodyText"/>
                    <w:spacing w:line="220" w:lineRule="exact" w:before="178"/>
                    <w:ind w:right="17"/>
                    <w:jc w:val="both"/>
                  </w:pPr>
                  <w:r>
                    <w:rPr/>
                    <w:t>Haber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intervenido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como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perito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como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testigo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procedimiento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trate.</w:t>
                  </w:r>
                </w:p>
                <w:p>
                  <w:pPr>
                    <w:pStyle w:val="BodyText"/>
                    <w:spacing w:line="208" w:lineRule="auto" w:before="178"/>
                    <w:ind w:right="17"/>
                    <w:jc w:val="both"/>
                  </w:pPr>
                  <w:r>
                    <w:rPr/>
                    <w:t>Tener relación de servicio con persona natural o jurídica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interesada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directamente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asunto,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haberle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prestado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dos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últimos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años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relación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 servicios profesionales de cualquier tipo y en cualquier circunstancia o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lugar.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439575pt;margin-top:260.596649pt;width:5.65pt;height:13.05pt;mso-position-horizontal-relative:page;mso-position-vertical-relative:page;z-index:-2341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>
                      <w:w w:val="10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439606pt;margin-top:346.636597pt;width:5.65pt;height:13.05pt;mso-position-horizontal-relative:page;mso-position-vertical-relative:page;z-index:-23392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>
                      <w:w w:val="10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439636pt;margin-top:377.596588pt;width:5.65pt;height:13.05pt;mso-position-horizontal-relative:page;mso-position-vertical-relative:page;z-index:-23368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>
                      <w:w w:val="10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439667pt;margin-top:408.676575pt;width:5.65pt;height:13.05pt;mso-position-horizontal-relative:page;mso-position-vertical-relative:page;z-index:-2334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>
                      <w:w w:val="10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959732pt;margin-top:450.676544pt;width:18.55pt;height:13.05pt;mso-position-horizontal-relative:page;mso-position-vertical-relative:page;z-index:-23320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5.4.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59076pt;margin-top:450.676544pt;width:377.7pt;height:74pt;mso-position-horizontal-relative:page;mso-position-vertical-relative:page;z-index:-23296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 w:before="23"/>
                    <w:ind w:right="20"/>
                    <w:jc w:val="both"/>
                  </w:pPr>
                  <w:r>
                    <w:rPr/>
                    <w:t>Asimismo,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aspirantes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podrán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recusar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miembros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órgano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selección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cuando concurran las circunstancias previstas en el párrafo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anterior.</w:t>
                  </w:r>
                </w:p>
                <w:p>
                  <w:pPr>
                    <w:pStyle w:val="BodyText"/>
                    <w:spacing w:line="208" w:lineRule="auto" w:before="118"/>
                    <w:ind w:right="17"/>
                    <w:jc w:val="both"/>
                  </w:pPr>
                  <w:r>
                    <w:rPr/>
                    <w:t>A efectos de comunicaciones y demás incidencias, el órgano de selección tendrá su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sede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Santa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Cruz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Sierra,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Avda.Cañoto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esq.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C/Perú,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primer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anillo,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teléfono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(+591) 3 33 46 500, dirección de correo</w:t>
                  </w:r>
                  <w:r>
                    <w:rPr>
                      <w:spacing w:val="45"/>
                    </w:rPr>
                    <w:t> </w:t>
                  </w:r>
                  <w:r>
                    <w:rPr/>
                    <w:t>electrónico</w:t>
                  </w:r>
                  <w:r>
                    <w:rPr>
                      <w:w w:val="100"/>
                    </w:rPr>
                    <w:t> </w:t>
                  </w:r>
                  <w:r>
                    <w:rPr>
                      <w:color w:val="0000FF"/>
                      <w:w w:val="100"/>
                    </w:rPr>
                  </w:r>
                  <w:hyperlink r:id="rId6">
                    <w:r>
                      <w:rPr>
                        <w:color w:val="0000FF"/>
                        <w:u w:val="single" w:color="0000FF"/>
                      </w:rPr>
                      <w:t>cog.santacruzdelasierra@maec.es</w:t>
                    </w:r>
                    <w:r>
                      <w:rPr>
                        <w:color w:val="0000FF"/>
                      </w:rPr>
                    </w:r>
                    <w:r>
                      <w:rPr/>
                      <w:t>.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22.839104pt;margin-top:478.636536pt;width:18.55pt;height:13.05pt;mso-position-horizontal-relative:page;mso-position-vertical-relative:page;z-index:-23272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5.5.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599pt;margin-top:539.904053pt;width:377.7pt;height:196.85pt;mso-position-horizontal-relative:page;mso-position-vertical-relative:page;z-index:-23248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1632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6.   Desarrollo del proceso</w:t>
                  </w:r>
                  <w:r>
                    <w:rPr>
                      <w:rFonts w:ascii="Times New Roman"/>
                      <w:b/>
                      <w:spacing w:val="-13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selectivo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pStyle w:val="BodyText"/>
                    <w:spacing w:line="220" w:lineRule="exact" w:before="110"/>
                    <w:ind w:right="20"/>
                    <w:jc w:val="both"/>
                  </w:pPr>
                  <w:r>
                    <w:rPr/>
                    <w:t>Los aspirantes serán convocados al ejercicio en llamamiento único, siendo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excluidos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 la oposición quienes no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comparezcan.</w:t>
                  </w:r>
                </w:p>
                <w:p>
                  <w:pPr>
                    <w:pStyle w:val="BodyText"/>
                    <w:spacing w:line="208" w:lineRule="auto" w:before="118"/>
                    <w:ind w:right="18"/>
                    <w:jc w:val="both"/>
                  </w:pPr>
                  <w:r>
                    <w:rPr/>
                    <w:t>Concluido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uno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ejercicios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oposición,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órgano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selección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hará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públicas, en el lugar o lugares y medio/s de su celebración y en la sede del órgano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selección, la relación de aspirantes que hayan alcanzado el mínimo establecido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superarlo, con indicación de la puntuación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obtenida.</w:t>
                  </w:r>
                </w:p>
                <w:p>
                  <w:pPr>
                    <w:pStyle w:val="BodyText"/>
                    <w:spacing w:line="208" w:lineRule="auto" w:before="118"/>
                    <w:ind w:right="18"/>
                    <w:jc w:val="both"/>
                  </w:pPr>
                  <w:r>
                    <w:rPr/>
                    <w:t>Finalizada la fase de oposición, el órgano de selección publicará en el lugar 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lugares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medio/s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celebración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fase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oposición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sede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43"/>
                    </w:rPr>
                    <w:t> </w:t>
                  </w:r>
                  <w:r>
                    <w:rPr/>
                    <w:t>órgano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selección, la relación que contenga, para los aspirantes que la han superado,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valoración provisional de méritos de la fase de concurso, con indicación de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puntuación obtenida en cada uno de los méritos y la puntuación total. Los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aspirantes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dispondrán de un plazo de cinco días hábiles, a partir del siguiente al de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publicación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dicha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relación,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efectuar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alegaciones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pertinentes.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Finalizado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dicho plazo el órgano de selección publicará la relación con la valoración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definitiva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del proceso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selectivo.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959953pt;margin-top:557.596497pt;width:18.55pt;height:13.05pt;mso-position-horizontal-relative:page;mso-position-vertical-relative:page;z-index:-2322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6.1.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959953pt;margin-top:585.676514pt;width:18.55pt;height:13.05pt;mso-position-horizontal-relative:page;mso-position-vertical-relative:page;z-index:-23200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6.2.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96064pt;margin-top:635.596497pt;width:18.55pt;height:13.05pt;mso-position-horizontal-relative:page;mso-position-vertical-relative:page;z-index:-2317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6.3.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239807pt;margin-top:812.08490pt;width:51.45pt;height:10.050pt;mso-position-horizontal-relative:page;mso-position-vertical-relative:page;z-index:-23152" type="#_x0000_t202" filled="false" stroked="false">
            <v:textbox inset="0,0,0,0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Página 3 de</w:t>
                  </w:r>
                  <w:r>
                    <w:rPr>
                      <w:rFonts w:ascii="Arial" w:hAnsi="Arial"/>
                      <w:spacing w:val="-3"/>
                      <w:sz w:val="16"/>
                    </w:rPr>
                    <w:t> </w:t>
                  </w:r>
                  <w:r>
                    <w:rPr>
                      <w:rFonts w:ascii="Arial" w:hAnsi="Arial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060" w:bottom="280" w:left="1680" w:right="10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219.720001pt;margin-top:537.359619pt;width:186.0pt;height:81.72pt;mso-position-horizontal-relative:page;mso-position-vertical-relative:page;z-index:-23128" type="#_x0000_t75" stroked="false">
            <v:imagedata r:id="rId7" o:title=""/>
          </v:shape>
        </w:pict>
      </w:r>
      <w:r>
        <w:rPr/>
        <w:pict>
          <v:shape style="position:absolute;margin-left:37.560001pt;margin-top:528.8396pt;width:152.28pt;height:152.16pt;mso-position-horizontal-relative:page;mso-position-vertical-relative:page;z-index:-23104" type="#_x0000_t75" stroked="false">
            <v:imagedata r:id="rId8" o:title=""/>
          </v:shape>
        </w:pict>
      </w:r>
      <w:r>
        <w:rPr/>
        <w:pict>
          <v:shape style="position:absolute;margin-left:453.67981pt;margin-top:56.689579pt;width:85.8pt;height:12pt;mso-position-horizontal-relative:page;mso-position-vertical-relative:page;z-index:-23080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MODELO 1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FIJOS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839951pt;margin-top:89.596703pt;width:18.55pt;height:13.05pt;mso-position-horizontal-relative:page;mso-position-vertical-relative:page;z-index:-2305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6.4.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59930pt;margin-top:89.596703pt;width:377.7pt;height:57.1pt;mso-position-horizontal-relative:page;mso-position-vertical-relative:page;z-index:-23032" type="#_x0000_t202" filled="false" stroked="false">
            <v:textbox inset="0,0,0,0">
              <w:txbxContent>
                <w:p>
                  <w:pPr>
                    <w:pStyle w:val="BodyText"/>
                    <w:spacing w:line="208" w:lineRule="auto" w:before="19"/>
                    <w:ind w:right="17"/>
                    <w:jc w:val="both"/>
                  </w:pPr>
                  <w:r>
                    <w:rPr/>
                    <w:t>El órgano de selección podrá requerir, en cualquier momento del proceso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selectivo,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la acreditación de la identidad de los aspirantes. Asimismo, si tuviera</w:t>
                  </w:r>
                  <w:r>
                    <w:rPr>
                      <w:spacing w:val="46"/>
                    </w:rPr>
                    <w:t> </w:t>
                  </w:r>
                  <w:r>
                    <w:rPr/>
                    <w:t>conocimiento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 que alguno de los aspirantes no cumple cualquiera de los requisitos exigidos en</w:t>
                  </w:r>
                  <w:r>
                    <w:rPr>
                      <w:spacing w:val="4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convocatoria, previa audiencia al interesado, deberá proponer su exclusión a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autoridad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convocante.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599976pt;margin-top:161.90419pt;width:378.05pt;height:275.8pt;mso-position-horizontal-relative:page;mso-position-vertical-relative:page;z-index:-23008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1599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7.   Superación del proceso</w:t>
                  </w:r>
                  <w:r>
                    <w:rPr>
                      <w:rFonts w:ascii="Times New Roman" w:hAnsi="Times New Roman"/>
                      <w:b/>
                      <w:spacing w:val="-10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selectivo</w:t>
                  </w:r>
                  <w:r>
                    <w:rPr>
                      <w:rFonts w:ascii="Times New Roman" w:hAnsi="Times New Roman"/>
                      <w:sz w:val="24"/>
                    </w:rPr>
                  </w:r>
                </w:p>
                <w:p>
                  <w:pPr>
                    <w:pStyle w:val="BodyText"/>
                    <w:spacing w:line="208" w:lineRule="auto" w:before="107"/>
                    <w:ind w:right="17"/>
                    <w:jc w:val="both"/>
                  </w:pPr>
                  <w:r>
                    <w:rPr/>
                    <w:t>Finalizadas</w:t>
                  </w:r>
                  <w:r>
                    <w:rPr>
                      <w:spacing w:val="35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fases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oposición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3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concurso,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el/a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Presidente/a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órgano</w:t>
                  </w:r>
                  <w:r>
                    <w:rPr>
                      <w:spacing w:val="3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selección elevará a la autoridad convocante la relación de aspirantes, que hayan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obtenido al menos la calificación mínima exigida para superar el proceso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selectivo,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por orden 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puntuación.</w:t>
                  </w:r>
                </w:p>
                <w:p>
                  <w:pPr>
                    <w:pStyle w:val="BodyText"/>
                    <w:spacing w:line="208" w:lineRule="auto" w:before="120"/>
                    <w:ind w:left="27" w:right="17"/>
                    <w:jc w:val="both"/>
                  </w:pPr>
                  <w:r>
                    <w:rPr/>
                    <w:t>Dicha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relación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publicará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Centro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donde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radiquen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plazas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convocadas,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así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como en cuantos lugares y medios se consideren oportunos, disponiendo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primeros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aspirantes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dicha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relación,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hasta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número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plazas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convocadas,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plazo de ocho días hábiles para la presentación de la documentación acreditativa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los requisitos exigidos en la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convocatoria.</w:t>
                  </w:r>
                </w:p>
                <w:p>
                  <w:pPr>
                    <w:pStyle w:val="BodyText"/>
                    <w:spacing w:line="220" w:lineRule="exact" w:before="121"/>
                    <w:ind w:left="101" w:right="17"/>
                    <w:jc w:val="both"/>
                  </w:pPr>
                  <w:r>
                    <w:rPr/>
                    <w:t>No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podrán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celebrar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mayor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número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contratos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puestos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trabajo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convocados.</w:t>
                  </w:r>
                </w:p>
                <w:p>
                  <w:pPr>
                    <w:pStyle w:val="BodyText"/>
                    <w:spacing w:line="218" w:lineRule="exact" w:before="122"/>
                    <w:ind w:left="27" w:right="17"/>
                    <w:jc w:val="both"/>
                  </w:pPr>
                  <w:r>
                    <w:rPr/>
                    <w:t>Hasta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quede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formalizado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contrato,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aspirantes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tendrán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derecho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percepción económica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alguna.</w:t>
                  </w:r>
                </w:p>
                <w:p>
                  <w:pPr>
                    <w:pStyle w:val="BodyText"/>
                    <w:spacing w:line="220" w:lineRule="exact" w:before="121"/>
                    <w:ind w:left="27" w:right="17"/>
                    <w:jc w:val="both"/>
                  </w:pPr>
                  <w:r>
                    <w:rPr/>
                    <w:t>Los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aspirantes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contratados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deberán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cumplir</w:t>
                  </w:r>
                  <w:r>
                    <w:rPr>
                      <w:spacing w:val="43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periodo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prueba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tres</w:t>
                  </w:r>
                  <w:r>
                    <w:rPr>
                      <w:spacing w:val="42"/>
                    </w:rPr>
                    <w:t> </w:t>
                  </w:r>
                  <w:r>
                    <w:rPr/>
                    <w:t>meses,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durante el que serán evaluados por el Responsable de la Unidad de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destino.</w:t>
                  </w:r>
                </w:p>
                <w:p>
                  <w:pPr>
                    <w:pStyle w:val="BodyText"/>
                    <w:spacing w:line="208" w:lineRule="auto" w:before="115"/>
                    <w:ind w:left="27" w:right="17"/>
                    <w:jc w:val="both"/>
                  </w:pPr>
                  <w:r>
                    <w:rPr/>
                    <w:t>En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caso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alguno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candidatos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presente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documentación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correspondiente en el plazo establecido, no cumpla los requisitos exigidos,  renuncie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o la evaluación del periodo de prueba sea desfavorable, el puesto será adjudicado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siguiente candidato de la relación a que se refiere la base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7.1.</w:t>
                  </w:r>
                </w:p>
                <w:p>
                  <w:pPr>
                    <w:pStyle w:val="BodyText"/>
                    <w:spacing w:line="240" w:lineRule="auto" w:before="94"/>
                    <w:ind w:left="27" w:right="0"/>
                    <w:jc w:val="both"/>
                  </w:pPr>
                  <w:r>
                    <w:rPr/>
                    <w:t>A esta contratación le será de aplicación la legislación laboral de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Bolivia.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52pt;margin-top:179.596664pt;width:18.55pt;height:13.05pt;mso-position-horizontal-relative:page;mso-position-vertical-relative:page;z-index:-2298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7.1.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746pt;margin-top:290.596619pt;width:18.55pt;height:13.05pt;mso-position-horizontal-relative:page;mso-position-vertical-relative:page;z-index:-22960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7.2.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746pt;margin-top:318.676605pt;width:18.55pt;height:13.05pt;mso-position-horizontal-relative:page;mso-position-vertical-relative:page;z-index:-2293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7.3.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746pt;margin-top:346.636597pt;width:18.55pt;height:13.05pt;mso-position-horizontal-relative:page;mso-position-vertical-relative:page;z-index:-22912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7.4.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60402pt;margin-top:374.596588pt;width:18.55pt;height:13.05pt;mso-position-horizontal-relative:page;mso-position-vertical-relative:page;z-index:-22888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7.5.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606pt;margin-top:424.636566pt;width:18.55pt;height:13.05pt;mso-position-horizontal-relative:page;mso-position-vertical-relative:page;z-index:-2286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7.6.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52pt;margin-top:452.904083pt;width:413.2pt;height:30.75pt;mso-position-horizontal-relative:page;mso-position-vertical-relative:page;z-index:-22840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3293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8.   Norma</w:t>
                  </w:r>
                  <w:r>
                    <w:rPr>
                      <w:rFonts w:ascii="Times New Roman"/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Final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pStyle w:val="BodyText"/>
                    <w:spacing w:line="240" w:lineRule="auto" w:before="81"/>
                    <w:ind w:right="0"/>
                    <w:jc w:val="left"/>
                  </w:pPr>
                  <w:r>
                    <w:rPr/>
                    <w:t>La convocatoria y sus bases, así como cuantos actos administrativos se deriven de aquella 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52pt;margin-top:481.636536pt;width:328pt;height:41pt;mso-position-horizontal-relative:page;mso-position-vertical-relative:page;z-index:-22816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 w:before="21"/>
                    <w:ind w:right="17"/>
                    <w:jc w:val="left"/>
                  </w:pPr>
                  <w:r>
                    <w:rPr/>
                    <w:t>de las actuaciones del órgano de selección, podrán ser</w:t>
                  </w:r>
                  <w:r>
                    <w:rPr>
                      <w:spacing w:val="36"/>
                    </w:rPr>
                    <w:t> </w:t>
                  </w:r>
                  <w:r>
                    <w:rPr/>
                    <w:t>impugnadas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competentes y en los plazos previstos en la legislación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aplicable.</w:t>
                  </w:r>
                </w:p>
                <w:p>
                  <w:pPr>
                    <w:pStyle w:val="BodyText"/>
                    <w:spacing w:line="240" w:lineRule="auto" w:before="89"/>
                    <w:ind w:left="2067" w:right="0"/>
                    <w:jc w:val="left"/>
                  </w:pPr>
                  <w:r>
                    <w:rPr/>
                    <w:t>En Santa Cruz de la Sierra a 2 de abril de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2018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8.960144pt;margin-top:481.636536pt;width:20.3pt;height:13.05pt;mso-position-horizontal-relative:page;mso-position-vertical-relative:page;z-index:-22792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ante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3.680145pt;margin-top:481.636536pt;width:14.8pt;height:13.05pt;mso-position-horizontal-relative:page;mso-position-vertical-relative:page;z-index:-22768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los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2.880127pt;margin-top:481.636536pt;width:36.75pt;height:13.05pt;mso-position-horizontal-relative:page;mso-position-vertical-relative:page;z-index:-2274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órganos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399582pt;margin-top:638.116455pt;width:134.65pt;height:30.1pt;mso-position-horizontal-relative:page;mso-position-vertical-relative:page;z-index:-22720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Fdo. Miguel González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Calleja</w:t>
                  </w:r>
                </w:p>
                <w:p>
                  <w:pPr>
                    <w:pStyle w:val="BodyText"/>
                    <w:spacing w:line="240" w:lineRule="auto" w:before="88"/>
                    <w:ind w:left="730" w:right="0"/>
                    <w:jc w:val="left"/>
                  </w:pPr>
                  <w:r>
                    <w:rPr/>
                    <w:t>Canciller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Encargado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239807pt;margin-top:812.08490pt;width:51.45pt;height:10.050pt;mso-position-horizontal-relative:page;mso-position-vertical-relative:page;z-index:-22696" type="#_x0000_t202" filled="false" stroked="false">
            <v:textbox inset="0,0,0,0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Página 4 de</w:t>
                  </w:r>
                  <w:r>
                    <w:rPr>
                      <w:rFonts w:ascii="Arial" w:hAnsi="Arial"/>
                      <w:spacing w:val="-3"/>
                      <w:sz w:val="16"/>
                    </w:rPr>
                    <w:t> </w:t>
                  </w:r>
                  <w:r>
                    <w:rPr>
                      <w:rFonts w:ascii="Arial" w:hAnsi="Arial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060" w:bottom="280" w:left="640" w:right="100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73.720398pt;margin-top:285pt;width:577.6pt;height:259.45pt;mso-position-horizontal-relative:page;mso-position-vertical-relative:page;z-index:-22672" coordorigin="3474,5700" coordsize="11552,5189">
            <v:group style="position:absolute;left:15021;top:5705;width:2;height:5180" coordorigin="15021,5705" coordsize="2,5180">
              <v:shape style="position:absolute;left:15021;top:5705;width:2;height:5180" coordorigin="15021,5705" coordsize="0,5180" path="m15021,5705l15021,10884e" filled="false" stroked="true" strokeweight=".48pt" strokecolor="#000000">
                <v:path arrowok="t"/>
              </v:shape>
            </v:group>
            <v:group style="position:absolute;left:12717;top:5710;width:2300;height:2" coordorigin="12717,5710" coordsize="2300,2">
              <v:shape style="position:absolute;left:12717;top:5710;width:2300;height:2" coordorigin="12717,5710" coordsize="2300,0" path="m12717,5710l15016,5710e" filled="false" stroked="true" strokeweight=".48pt" strokecolor="#000000">
                <v:path arrowok="t"/>
              </v:shape>
            </v:group>
            <v:group style="position:absolute;left:12717;top:6634;width:2300;height:2" coordorigin="12717,6634" coordsize="2300,2">
              <v:shape style="position:absolute;left:12717;top:6634;width:2300;height:2" coordorigin="12717,6634" coordsize="2300,0" path="m12717,6634l15016,6634e" filled="false" stroked="true" strokeweight=".48pt" strokecolor="#000000">
                <v:path arrowok="t"/>
              </v:shape>
            </v:group>
            <v:group style="position:absolute;left:12717;top:10879;width:2300;height:2" coordorigin="12717,10879" coordsize="2300,2">
              <v:shape style="position:absolute;left:12717;top:10879;width:2300;height:2" coordorigin="12717,10879" coordsize="2300,0" path="m12717,10879l15016,10879e" filled="false" stroked="true" strokeweight=".48pt" strokecolor="#000000">
                <v:path arrowok="t"/>
              </v:shape>
            </v:group>
            <v:group style="position:absolute;left:12707;top:5710;width:10;height:2" coordorigin="12707,5710" coordsize="10,2">
              <v:shape style="position:absolute;left:12707;top:5710;width:10;height:2" coordorigin="12707,5710" coordsize="10,0" path="m12707,5710l12717,5710e" filled="false" stroked="true" strokeweight=".48pt" strokecolor="#000000">
                <v:path arrowok="t"/>
              </v:shape>
            </v:group>
            <v:group style="position:absolute;left:12707;top:6634;width:10;height:2" coordorigin="12707,6634" coordsize="10,2">
              <v:shape style="position:absolute;left:12707;top:6634;width:10;height:2" coordorigin="12707,6634" coordsize="10,0" path="m12707,6634l12717,6634e" filled="false" stroked="true" strokeweight=".48pt" strokecolor="#000000">
                <v:path arrowok="t"/>
              </v:shape>
            </v:group>
            <v:group style="position:absolute;left:12707;top:10879;width:10;height:2" coordorigin="12707,10879" coordsize="10,2">
              <v:shape style="position:absolute;left:12707;top:10879;width:10;height:2" coordorigin="12707,10879" coordsize="10,0" path="m12707,10879l12717,10879e" filled="false" stroked="true" strokeweight=".48pt" strokecolor="#000000">
                <v:path arrowok="t"/>
              </v:shape>
            </v:group>
            <v:group style="position:absolute;left:12527;top:5710;width:180;height:2" coordorigin="12527,5710" coordsize="180,2">
              <v:shape style="position:absolute;left:12527;top:5710;width:180;height:2" coordorigin="12527,5710" coordsize="180,0" path="m12527,5710l12707,5710e" filled="false" stroked="true" strokeweight=".48pt" strokecolor="#000000">
                <v:path arrowok="t"/>
              </v:shape>
            </v:group>
            <v:group style="position:absolute;left:12527;top:6634;width:180;height:2" coordorigin="12527,6634" coordsize="180,2">
              <v:shape style="position:absolute;left:12527;top:6634;width:180;height:2" coordorigin="12527,6634" coordsize="180,0" path="m12527,6634l12707,6634e" filled="false" stroked="true" strokeweight=".48pt" strokecolor="#000000">
                <v:path arrowok="t"/>
              </v:shape>
            </v:group>
            <v:group style="position:absolute;left:12527;top:10879;width:180;height:2" coordorigin="12527,10879" coordsize="180,2">
              <v:shape style="position:absolute;left:12527;top:10879;width:180;height:2" coordorigin="12527,10879" coordsize="180,0" path="m12527,10879l12707,10879e" filled="false" stroked="true" strokeweight=".48pt" strokecolor="#000000">
                <v:path arrowok="t"/>
              </v:shape>
            </v:group>
            <v:group style="position:absolute;left:12522;top:5705;width:2;height:5180" coordorigin="12522,5705" coordsize="2,5180">
              <v:shape style="position:absolute;left:12522;top:5705;width:2;height:5180" coordorigin="12522,5705" coordsize="0,5180" path="m12522,5705l12522,10884e" filled="false" stroked="true" strokeweight=".48pt" strokecolor="#000000">
                <v:path arrowok="t"/>
              </v:shape>
            </v:group>
            <v:group style="position:absolute;left:10221;top:5710;width:2297;height:2" coordorigin="10221,5710" coordsize="2297,2">
              <v:shape style="position:absolute;left:10221;top:5710;width:2297;height:2" coordorigin="10221,5710" coordsize="2297,0" path="m10221,5710l12518,5710e" filled="false" stroked="true" strokeweight=".48pt" strokecolor="#000000">
                <v:path arrowok="t"/>
              </v:shape>
            </v:group>
            <v:group style="position:absolute;left:10221;top:6634;width:2297;height:2" coordorigin="10221,6634" coordsize="2297,2">
              <v:shape style="position:absolute;left:10221;top:6634;width:2297;height:2" coordorigin="10221,6634" coordsize="2297,0" path="m10221,6634l12518,6634e" filled="false" stroked="true" strokeweight=".48pt" strokecolor="#000000">
                <v:path arrowok="t"/>
              </v:shape>
            </v:group>
            <v:group style="position:absolute;left:10221;top:10879;width:2297;height:2" coordorigin="10221,10879" coordsize="2297,2">
              <v:shape style="position:absolute;left:10221;top:10879;width:2297;height:2" coordorigin="10221,10879" coordsize="2297,0" path="m10221,10879l12518,10879e" filled="false" stroked="true" strokeweight=".48pt" strokecolor="#000000">
                <v:path arrowok="t"/>
              </v:shape>
            </v:group>
            <v:group style="position:absolute;left:10211;top:5710;width:10;height:2" coordorigin="10211,5710" coordsize="10,2">
              <v:shape style="position:absolute;left:10211;top:5710;width:10;height:2" coordorigin="10211,5710" coordsize="10,0" path="m10211,5710l10221,5710e" filled="false" stroked="true" strokeweight=".48pt" strokecolor="#000000">
                <v:path arrowok="t"/>
              </v:shape>
            </v:group>
            <v:group style="position:absolute;left:10211;top:6634;width:10;height:2" coordorigin="10211,6634" coordsize="10,2">
              <v:shape style="position:absolute;left:10211;top:6634;width:10;height:2" coordorigin="10211,6634" coordsize="10,0" path="m10211,6634l10221,6634e" filled="false" stroked="true" strokeweight=".48pt" strokecolor="#000000">
                <v:path arrowok="t"/>
              </v:shape>
            </v:group>
            <v:group style="position:absolute;left:10211;top:10879;width:10;height:2" coordorigin="10211,10879" coordsize="10,2">
              <v:shape style="position:absolute;left:10211;top:10879;width:10;height:2" coordorigin="10211,10879" coordsize="10,0" path="m10211,10879l10221,10879e" filled="false" stroked="true" strokeweight=".48pt" strokecolor="#000000">
                <v:path arrowok="t"/>
              </v:shape>
            </v:group>
            <v:group style="position:absolute;left:10031;top:5710;width:180;height:2" coordorigin="10031,5710" coordsize="180,2">
              <v:shape style="position:absolute;left:10031;top:5710;width:180;height:2" coordorigin="10031,5710" coordsize="180,0" path="m10031,5710l10211,5710e" filled="false" stroked="true" strokeweight=".48pt" strokecolor="#000000">
                <v:path arrowok="t"/>
              </v:shape>
            </v:group>
            <v:group style="position:absolute;left:10031;top:6634;width:180;height:2" coordorigin="10031,6634" coordsize="180,2">
              <v:shape style="position:absolute;left:10031;top:6634;width:180;height:2" coordorigin="10031,6634" coordsize="180,0" path="m10031,6634l10211,6634e" filled="false" stroked="true" strokeweight=".48pt" strokecolor="#000000">
                <v:path arrowok="t"/>
              </v:shape>
            </v:group>
            <v:group style="position:absolute;left:10031;top:10879;width:180;height:2" coordorigin="10031,10879" coordsize="180,2">
              <v:shape style="position:absolute;left:10031;top:10879;width:180;height:2" coordorigin="10031,10879" coordsize="180,0" path="m10031,10879l10211,10879e" filled="false" stroked="true" strokeweight=".48pt" strokecolor="#000000">
                <v:path arrowok="t"/>
              </v:shape>
            </v:group>
            <v:group style="position:absolute;left:10026;top:5705;width:2;height:5180" coordorigin="10026,5705" coordsize="2,5180">
              <v:shape style="position:absolute;left:10026;top:5705;width:2;height:5180" coordorigin="10026,5705" coordsize="0,5180" path="m10026,5705l10026,10884e" filled="false" stroked="true" strokeweight=".48pt" strokecolor="#000000">
                <v:path arrowok="t"/>
              </v:shape>
            </v:group>
            <v:group style="position:absolute;left:7722;top:5710;width:2300;height:2" coordorigin="7722,5710" coordsize="2300,2">
              <v:shape style="position:absolute;left:7722;top:5710;width:2300;height:2" coordorigin="7722,5710" coordsize="2300,0" path="m7722,5710l10022,5710e" filled="false" stroked="true" strokeweight=".48pt" strokecolor="#000000">
                <v:path arrowok="t"/>
              </v:shape>
            </v:group>
            <v:group style="position:absolute;left:7722;top:6634;width:2300;height:2" coordorigin="7722,6634" coordsize="2300,2">
              <v:shape style="position:absolute;left:7722;top:6634;width:2300;height:2" coordorigin="7722,6634" coordsize="2300,0" path="m7722,6634l10022,6634e" filled="false" stroked="true" strokeweight=".48pt" strokecolor="#000000">
                <v:path arrowok="t"/>
              </v:shape>
            </v:group>
            <v:group style="position:absolute;left:7722;top:10879;width:2300;height:2" coordorigin="7722,10879" coordsize="2300,2">
              <v:shape style="position:absolute;left:7722;top:10879;width:2300;height:2" coordorigin="7722,10879" coordsize="2300,0" path="m7722,10879l10022,10879e" filled="false" stroked="true" strokeweight=".48pt" strokecolor="#000000">
                <v:path arrowok="t"/>
              </v:shape>
            </v:group>
            <v:group style="position:absolute;left:7713;top:5710;width:10;height:2" coordorigin="7713,5710" coordsize="10,2">
              <v:shape style="position:absolute;left:7713;top:5710;width:10;height:2" coordorigin="7713,5710" coordsize="10,0" path="m7713,5710l7722,5710e" filled="false" stroked="true" strokeweight=".48pt" strokecolor="#000000">
                <v:path arrowok="t"/>
              </v:shape>
            </v:group>
            <v:group style="position:absolute;left:7713;top:6634;width:10;height:2" coordorigin="7713,6634" coordsize="10,2">
              <v:shape style="position:absolute;left:7713;top:6634;width:10;height:2" coordorigin="7713,6634" coordsize="10,0" path="m7713,6634l7722,6634e" filled="false" stroked="true" strokeweight=".48pt" strokecolor="#000000">
                <v:path arrowok="t"/>
              </v:shape>
            </v:group>
            <v:group style="position:absolute;left:7713;top:10879;width:10;height:2" coordorigin="7713,10879" coordsize="10,2">
              <v:shape style="position:absolute;left:7713;top:10879;width:10;height:2" coordorigin="7713,10879" coordsize="10,0" path="m7713,10879l7722,10879e" filled="false" stroked="true" strokeweight=".48pt" strokecolor="#000000">
                <v:path arrowok="t"/>
              </v:shape>
            </v:group>
            <v:group style="position:absolute;left:7535;top:5710;width:178;height:2" coordorigin="7535,5710" coordsize="178,2">
              <v:shape style="position:absolute;left:7535;top:5710;width:178;height:2" coordorigin="7535,5710" coordsize="178,0" path="m7535,5710l7713,5710e" filled="false" stroked="true" strokeweight=".48pt" strokecolor="#000000">
                <v:path arrowok="t"/>
              </v:shape>
            </v:group>
            <v:group style="position:absolute;left:7535;top:6634;width:178;height:2" coordorigin="7535,6634" coordsize="178,2">
              <v:shape style="position:absolute;left:7535;top:6634;width:178;height:2" coordorigin="7535,6634" coordsize="178,0" path="m7535,6634l7713,6634e" filled="false" stroked="true" strokeweight=".48pt" strokecolor="#000000">
                <v:path arrowok="t"/>
              </v:shape>
            </v:group>
            <v:group style="position:absolute;left:7535;top:10879;width:178;height:2" coordorigin="7535,10879" coordsize="178,2">
              <v:shape style="position:absolute;left:7535;top:10879;width:178;height:2" coordorigin="7535,10879" coordsize="178,0" path="m7535,10879l7713,10879e" filled="false" stroked="true" strokeweight=".48pt" strokecolor="#000000">
                <v:path arrowok="t"/>
              </v:shape>
            </v:group>
            <v:group style="position:absolute;left:7530;top:5705;width:2;height:5180" coordorigin="7530,5705" coordsize="2,5180">
              <v:shape style="position:absolute;left:7530;top:5705;width:2;height:5180" coordorigin="7530,5705" coordsize="0,5180" path="m7530,5705l7530,10884e" filled="false" stroked="true" strokeweight=".48pt" strokecolor="#000000">
                <v:path arrowok="t"/>
              </v:shape>
            </v:group>
            <v:group style="position:absolute;left:5226;top:5710;width:2300;height:2" coordorigin="5226,5710" coordsize="2300,2">
              <v:shape style="position:absolute;left:5226;top:5710;width:2300;height:2" coordorigin="5226,5710" coordsize="2300,0" path="m5226,5710l7526,5710e" filled="false" stroked="true" strokeweight=".48pt" strokecolor="#000000">
                <v:path arrowok="t"/>
              </v:shape>
            </v:group>
            <v:group style="position:absolute;left:5226;top:6634;width:2300;height:2" coordorigin="5226,6634" coordsize="2300,2">
              <v:shape style="position:absolute;left:5226;top:6634;width:2300;height:2" coordorigin="5226,6634" coordsize="2300,0" path="m5226,6634l7526,6634e" filled="false" stroked="true" strokeweight=".48pt" strokecolor="#000000">
                <v:path arrowok="t"/>
              </v:shape>
            </v:group>
            <v:group style="position:absolute;left:5226;top:10879;width:2300;height:2" coordorigin="5226,10879" coordsize="2300,2">
              <v:shape style="position:absolute;left:5226;top:10879;width:2300;height:2" coordorigin="5226,10879" coordsize="2300,0" path="m5226,10879l7526,10879e" filled="false" stroked="true" strokeweight=".48pt" strokecolor="#000000">
                <v:path arrowok="t"/>
              </v:shape>
            </v:group>
            <v:group style="position:absolute;left:5222;top:5705;width:2;height:5180" coordorigin="5222,5705" coordsize="2,5180">
              <v:shape style="position:absolute;left:5222;top:5705;width:2;height:5180" coordorigin="5222,5705" coordsize="0,5180" path="m5222,5705l5222,10884e" filled="false" stroked="true" strokeweight=".48pt" strokecolor="#000000">
                <v:path arrowok="t"/>
              </v:shape>
            </v:group>
            <v:group style="position:absolute;left:3484;top:5710;width:1733;height:2" coordorigin="3484,5710" coordsize="1733,2">
              <v:shape style="position:absolute;left:3484;top:5710;width:1733;height:2" coordorigin="3484,5710" coordsize="1733,0" path="m3484,5710l5217,5710e" filled="false" stroked="true" strokeweight=".48pt" strokecolor="#000000">
                <v:path arrowok="t"/>
              </v:shape>
            </v:group>
            <v:group style="position:absolute;left:3484;top:6634;width:1733;height:2" coordorigin="3484,6634" coordsize="1733,2">
              <v:shape style="position:absolute;left:3484;top:6634;width:1733;height:2" coordorigin="3484,6634" coordsize="1733,0" path="m3484,6634l5217,6634e" filled="false" stroked="true" strokeweight=".48pt" strokecolor="#000000">
                <v:path arrowok="t"/>
              </v:shape>
            </v:group>
            <v:group style="position:absolute;left:3479;top:5705;width:2;height:5180" coordorigin="3479,5705" coordsize="2,5180">
              <v:shape style="position:absolute;left:3479;top:5705;width:2;height:5180" coordorigin="3479,5705" coordsize="0,5180" path="m3479,5705l3479,10884e" filled="false" stroked="true" strokeweight=".48pt" strokecolor="#000000">
                <v:path arrowok="t"/>
              </v:shape>
            </v:group>
            <v:group style="position:absolute;left:3484;top:10879;width:1733;height:2" coordorigin="3484,10879" coordsize="1733,2">
              <v:shape style="position:absolute;left:3484;top:10879;width:1733;height:2" coordorigin="3484,10879" coordsize="1733,0" path="m3484,10879l5217,10879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27.479828pt;margin-top:143.717346pt;width:69.850pt;height:18pt;mso-position-horizontal-relative:page;mso-position-vertical-relative:page;z-index:-22648" type="#_x0000_t202" filled="false" stroked="false">
            <v:textbox inset="0,0,0,0">
              <w:txbxContent>
                <w:p>
                  <w:pPr>
                    <w:spacing w:line="346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32"/>
                      <w:szCs w:val="32"/>
                    </w:rPr>
                  </w:pPr>
                  <w:r>
                    <w:rPr>
                      <w:rFonts w:ascii="Times New Roman"/>
                      <w:b/>
                      <w:w w:val="99"/>
                      <w:sz w:val="32"/>
                    </w:rPr>
                  </w:r>
                  <w:r>
                    <w:rPr>
                      <w:rFonts w:ascii="Times New Roman"/>
                      <w:b/>
                      <w:sz w:val="32"/>
                      <w:u w:val="thick" w:color="000000"/>
                    </w:rPr>
                    <w:t>ANEXO</w:t>
                  </w:r>
                  <w:r>
                    <w:rPr>
                      <w:rFonts w:ascii="Times New Roman"/>
                      <w:b/>
                      <w:spacing w:val="-5"/>
                      <w:sz w:val="32"/>
                      <w:u w:val="thick" w:color="000000"/>
                    </w:rPr>
                    <w:t> </w:t>
                  </w:r>
                  <w:r>
                    <w:rPr>
                      <w:rFonts w:ascii="Times New Roman"/>
                      <w:b/>
                      <w:sz w:val="32"/>
                      <w:u w:val="thick" w:color="000000"/>
                    </w:rPr>
                    <w:t>I</w:t>
                  </w:r>
                  <w:r>
                    <w:rPr>
                      <w:rFonts w:ascii="Times New Roman"/>
                      <w:b/>
                      <w:sz w:val="32"/>
                    </w:rPr>
                  </w:r>
                  <w:r>
                    <w:rPr>
                      <w:rFonts w:ascii="Times New Roman"/>
                      <w:sz w:val="3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119843pt;margin-top:216.143829pt;width:136.7pt;height:14pt;mso-position-horizontal-relative:page;mso-position-vertical-relative:page;z-index:-22624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RELACIÓN DE</w:t>
                  </w:r>
                  <w:r>
                    <w:rPr>
                      <w:rFonts w:ascii="Times New Roman" w:hAnsi="Times New Roman"/>
                      <w:b/>
                      <w:spacing w:val="-10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PLAZAS</w:t>
                  </w:r>
                  <w:r>
                    <w:rPr>
                      <w:rFonts w:ascii="Times New Roman" w:hAns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840378pt;margin-top:266.236298pt;width:162.7pt;height:13.05pt;mso-position-horizontal-relative:page;mso-position-vertical-relative:page;z-index:-22600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</w:rPr>
                    <w:t>Categoría Profesional</w:t>
                  </w:r>
                  <w:r>
                    <w:rPr>
                      <w:rFonts w:ascii="Times New Roman" w:hAnsi="Times New Roman"/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2"/>
                    </w:rPr>
                    <w:t>AUXILIAR</w:t>
                  </w:r>
                  <w:r>
                    <w:rPr>
                      <w:rFonts w:ascii="Times New Roman" w:hAnsi="Times New Roman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3.350403pt;margin-top:453.67981pt;width:12pt;height:85.8pt;mso-position-horizontal-relative:page;mso-position-vertical-relative:page;z-index:-22576" type="#_x0000_t202" filled="false" stroked="false">
            <v:textbox inset="0,0,0,0" style="layout-flow:vertical">
              <w:txbxContent>
                <w:p>
                  <w:pPr>
                    <w:spacing w:line="224" w:lineRule="exact"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2"/>
                      <w:w w:val="99"/>
                      <w:sz w:val="20"/>
                    </w:rPr>
                    <w:t>M</w:t>
                  </w:r>
                  <w:r>
                    <w:rPr>
                      <w:rFonts w:ascii="Arial"/>
                      <w:b/>
                      <w:spacing w:val="1"/>
                      <w:w w:val="99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w w:val="99"/>
                      <w:sz w:val="20"/>
                    </w:rPr>
                    <w:t>D</w:t>
                  </w:r>
                  <w:r>
                    <w:rPr>
                      <w:rFonts w:ascii="Arial"/>
                      <w:b/>
                      <w:spacing w:val="-1"/>
                      <w:w w:val="99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w w:val="99"/>
                      <w:sz w:val="20"/>
                    </w:rPr>
                    <w:t>LO</w:t>
                  </w:r>
                  <w:r>
                    <w:rPr>
                      <w:rFonts w:ascii="Arial"/>
                      <w:b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99"/>
                      <w:sz w:val="20"/>
                    </w:rPr>
                    <w:t>1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99"/>
                      <w:sz w:val="20"/>
                    </w:rPr>
                    <w:t>F</w:t>
                  </w:r>
                  <w:r>
                    <w:rPr>
                      <w:rFonts w:ascii="Arial"/>
                      <w:b/>
                      <w:spacing w:val="-1"/>
                      <w:w w:val="99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spacing w:val="-1"/>
                      <w:w w:val="99"/>
                      <w:sz w:val="20"/>
                    </w:rPr>
                    <w:t>J</w:t>
                  </w:r>
                  <w:r>
                    <w:rPr>
                      <w:rFonts w:ascii="Arial"/>
                      <w:b/>
                      <w:spacing w:val="1"/>
                      <w:w w:val="99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w w:val="99"/>
                      <w:sz w:val="20"/>
                    </w:rPr>
                    <w:t>S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875122pt;margin-top:488.239807pt;width:10.050pt;height:51.45pt;mso-position-horizontal-relative:page;mso-position-vertical-relative:page;z-index:-22552" type="#_x0000_t202" filled="false" stroked="false">
            <v:textbox inset="0,0,0,0" style="layout-flow:vertical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w w:val="100"/>
                      <w:sz w:val="16"/>
                    </w:rPr>
                    <w:t>P</w:t>
                  </w:r>
                  <w:r>
                    <w:rPr>
                      <w:rFonts w:ascii="Arial" w:hAnsi="Arial"/>
                      <w:spacing w:val="-1"/>
                      <w:w w:val="100"/>
                      <w:sz w:val="16"/>
                    </w:rPr>
                    <w:t>ág</w:t>
                  </w:r>
                  <w:r>
                    <w:rPr>
                      <w:rFonts w:ascii="Arial" w:hAnsi="Arial"/>
                      <w:w w:val="100"/>
                      <w:sz w:val="16"/>
                    </w:rPr>
                    <w:t>i</w:t>
                  </w:r>
                  <w:r>
                    <w:rPr>
                      <w:rFonts w:ascii="Arial" w:hAnsi="Arial"/>
                      <w:spacing w:val="-1"/>
                      <w:w w:val="100"/>
                      <w:sz w:val="16"/>
                    </w:rPr>
                    <w:t>n</w:t>
                  </w:r>
                  <w:r>
                    <w:rPr>
                      <w:rFonts w:ascii="Arial" w:hAnsi="Arial"/>
                      <w:w w:val="100"/>
                      <w:sz w:val="16"/>
                    </w:rPr>
                    <w:t>a</w:t>
                  </w:r>
                  <w:r>
                    <w:rPr>
                      <w:rFonts w:ascii="Arial" w:hAnsi="Arial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0"/>
                      <w:sz w:val="16"/>
                    </w:rPr>
                    <w:t>5</w:t>
                  </w:r>
                  <w:r>
                    <w:rPr>
                      <w:rFonts w:ascii="Arial" w:hAnsi="Arial"/>
                      <w:sz w:val="16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100"/>
                      <w:sz w:val="16"/>
                    </w:rPr>
                    <w:t>d</w:t>
                  </w:r>
                  <w:r>
                    <w:rPr>
                      <w:rFonts w:ascii="Arial" w:hAnsi="Arial"/>
                      <w:w w:val="100"/>
                      <w:sz w:val="16"/>
                    </w:rPr>
                    <w:t>e</w:t>
                  </w:r>
                  <w:r>
                    <w:rPr>
                      <w:rFonts w:ascii="Arial" w:hAnsi="Arial"/>
                      <w:spacing w:val="-2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0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960403pt;margin-top:285.47998pt;width:87.15pt;height:46.2pt;mso-position-horizontal-relative:page;mso-position-vertical-relative:page;z-index:-22528" type="#_x0000_t202" filled="false" stroked="false">
            <v:textbox inset="0,0,0,0">
              <w:txbxContent>
                <w:p>
                  <w:pPr>
                    <w:spacing w:before="162"/>
                    <w:ind w:left="297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</w:rPr>
                    <w:t>Nº de</w:t>
                  </w:r>
                  <w:r>
                    <w:rPr>
                      <w:rFonts w:ascii="Times New Roman" w:hAnsi="Times New Roman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2"/>
                    </w:rPr>
                    <w:t>plazas</w:t>
                  </w:r>
                  <w:r>
                    <w:rPr>
                      <w:rFonts w:ascii="Times New Roman" w:hAnsi="Times New Roman"/>
                      <w:sz w:val="22"/>
                    </w:rPr>
                  </w:r>
                </w:p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1.080383pt;margin-top:285.47998pt;width:115.45pt;height:46.2pt;mso-position-horizontal-relative:page;mso-position-vertical-relative:page;z-index:-22504" type="#_x0000_t202" filled="false" stroked="false">
            <v:textbox inset="0,0,0,0">
              <w:txbxContent>
                <w:p>
                  <w:pPr>
                    <w:spacing w:before="162"/>
                    <w:ind w:left="177" w:right="49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</w:rPr>
                    <w:t>Titulación</w:t>
                  </w:r>
                  <w:r>
                    <w:rPr>
                      <w:rFonts w:ascii="Times New Roman" w:hAnsi="Times New Roman"/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2"/>
                    </w:rPr>
                    <w:t>requerida</w:t>
                  </w:r>
                  <w:r>
                    <w:rPr>
                      <w:rFonts w:ascii="Times New Roman" w:hAnsi="Times New Roman"/>
                      <w:sz w:val="22"/>
                    </w:rPr>
                  </w:r>
                </w:p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520386pt;margin-top:285.47998pt;width:124.8pt;height:46.2pt;mso-position-horizontal-relative:page;mso-position-vertical-relative:page;z-index:-22480" type="#_x0000_t202" filled="false" stroked="false">
            <v:textbox inset="0,0,0,0">
              <w:txbxContent>
                <w:p>
                  <w:pPr>
                    <w:spacing w:before="162"/>
                    <w:ind w:left="770" w:right="47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b/>
                      <w:sz w:val="22"/>
                    </w:rPr>
                    <w:t>Funciones</w:t>
                  </w:r>
                  <w:r>
                    <w:rPr>
                      <w:rFonts w:ascii="Times New Roman"/>
                      <w:sz w:val="22"/>
                    </w:rPr>
                  </w:r>
                </w:p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1.320404pt;margin-top:285.47998pt;width:124.8pt;height:46.2pt;mso-position-horizontal-relative:page;mso-position-vertical-relative:page;z-index:-22456" type="#_x0000_t202" filled="false" stroked="false">
            <v:textbox inset="0,0,0,0">
              <w:txbxContent>
                <w:p>
                  <w:pPr>
                    <w:spacing w:before="162"/>
                    <w:ind w:left="683" w:right="47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</w:rPr>
                    <w:t>Retribución</w:t>
                  </w:r>
                  <w:r>
                    <w:rPr>
                      <w:rFonts w:ascii="Times New Roman" w:hAnsi="Times New Roman"/>
                      <w:sz w:val="22"/>
                    </w:rPr>
                  </w:r>
                </w:p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6.120361pt;margin-top:285.47998pt;width:124.95pt;height:46.2pt;mso-position-horizontal-relative:page;mso-position-vertical-relative:page;z-index:-22432" type="#_x0000_t202" filled="false" stroked="false">
            <v:textbox inset="0,0,0,0">
              <w:txbxContent>
                <w:p>
                  <w:pPr>
                    <w:spacing w:before="162"/>
                    <w:ind w:left="213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</w:rPr>
                    <w:t>Duración del</w:t>
                  </w:r>
                  <w:r>
                    <w:rPr>
                      <w:rFonts w:ascii="Times New Roman" w:hAnsi="Times New Roman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2"/>
                    </w:rPr>
                    <w:t>contrato</w:t>
                  </w:r>
                  <w:r>
                    <w:rPr>
                      <w:rFonts w:ascii="Times New Roman" w:hAnsi="Times New Roman"/>
                      <w:sz w:val="22"/>
                    </w:rPr>
                  </w:r>
                </w:p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3.960403pt;margin-top:331.679993pt;width:87.15pt;height:212.3pt;mso-position-horizontal-relative:page;mso-position-vertical-relative:page;z-index:-22408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159"/>
                    <w:ind w:left="796" w:right="796"/>
                    <w:jc w:val="center"/>
                  </w:pPr>
                  <w:r>
                    <w:rPr>
                      <w:w w:val="100"/>
                    </w:rPr>
                    <w:t>1</w:t>
                  </w:r>
                </w:p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1.080383pt;margin-top:331.679993pt;width:115.45pt;height:212.3pt;mso-position-horizontal-relative:page;mso-position-vertical-relative:page;z-index:-22384" type="#_x0000_t202" filled="false" stroked="false">
            <v:textbox inset="0,0,0,0">
              <w:txbxContent>
                <w:p>
                  <w:pPr>
                    <w:pStyle w:val="BodyText"/>
                    <w:spacing w:line="220" w:lineRule="exact" w:before="188"/>
                    <w:ind w:left="4" w:right="49"/>
                    <w:jc w:val="left"/>
                  </w:pPr>
                  <w:r>
                    <w:rPr/>
                    <w:t>Educación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Secundaria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obligatoria 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equivalente.</w:t>
                  </w:r>
                </w:p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6.520386pt;margin-top:331.679993pt;width:124.8pt;height:212.3pt;mso-position-horizontal-relative:page;mso-position-vertical-relative:page;z-index:-22360" type="#_x0000_t202" filled="false" stroked="false">
            <v:textbox inset="0,0,0,0">
              <w:txbxContent>
                <w:p>
                  <w:pPr>
                    <w:pStyle w:val="BodyText"/>
                    <w:spacing w:line="208" w:lineRule="auto" w:before="126"/>
                    <w:ind w:left="191" w:right="47"/>
                    <w:jc w:val="left"/>
                  </w:pPr>
                  <w:r>
                    <w:rPr/>
                    <w:t>- Atención al público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trámites 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visado,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trámites 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españoles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(pasaportes,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registro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civil), legalizaciones,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etc.</w:t>
                  </w:r>
                </w:p>
                <w:p>
                  <w:pPr>
                    <w:pStyle w:val="BodyText"/>
                    <w:spacing w:line="218" w:lineRule="exact" w:before="65"/>
                    <w:ind w:left="191" w:right="507"/>
                    <w:jc w:val="left"/>
                  </w:pPr>
                  <w:r>
                    <w:rPr/>
                    <w:t>-Gestión de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trámites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consulares.</w:t>
                  </w:r>
                </w:p>
                <w:p>
                  <w:pPr>
                    <w:pStyle w:val="BodyText"/>
                    <w:spacing w:line="208" w:lineRule="auto" w:before="58"/>
                    <w:ind w:left="191" w:right="293"/>
                    <w:jc w:val="left"/>
                  </w:pPr>
                  <w:r>
                    <w:rPr/>
                    <w:t>-Funciones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secretariado, archivo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y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registro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documentación.</w:t>
                  </w:r>
                </w:p>
                <w:p>
                  <w:pPr>
                    <w:pStyle w:val="BodyText"/>
                    <w:spacing w:line="218" w:lineRule="exact" w:before="65"/>
                    <w:ind w:left="191" w:right="196"/>
                    <w:jc w:val="left"/>
                  </w:pPr>
                  <w:r>
                    <w:rPr/>
                    <w:t>-Preparación y envío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valija.</w:t>
                  </w:r>
                </w:p>
                <w:p>
                  <w:pPr>
                    <w:pStyle w:val="BodyText"/>
                    <w:spacing w:line="240" w:lineRule="auto" w:before="32"/>
                    <w:ind w:left="191" w:right="0"/>
                    <w:jc w:val="left"/>
                  </w:pPr>
                  <w:r>
                    <w:rPr/>
                    <w:t>-Gestión de páginas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web.</w:t>
                  </w:r>
                </w:p>
                <w:p>
                  <w:pPr>
                    <w:pStyle w:val="BodyText"/>
                    <w:spacing w:line="218" w:lineRule="exact" w:before="59"/>
                    <w:ind w:left="191" w:right="323"/>
                    <w:jc w:val="left"/>
                  </w:pPr>
                  <w:r>
                    <w:rPr/>
                    <w:t>-Otras de acuerdo 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su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categoría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profesional.</w:t>
                  </w:r>
                </w:p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1.320404pt;margin-top:331.679993pt;width:124.8pt;height:212.3pt;mso-position-horizontal-relative:page;mso-position-vertical-relative:page;z-index:-22336" type="#_x0000_t202" filled="false" stroked="false">
            <v:textbox inset="0,0,0,0">
              <w:txbxContent>
                <w:p>
                  <w:pPr>
                    <w:pStyle w:val="BodyText"/>
                    <w:spacing w:line="237" w:lineRule="exact" w:before="159"/>
                    <w:ind w:left="307" w:right="47"/>
                    <w:jc w:val="left"/>
                  </w:pPr>
                  <w:r>
                    <w:rPr/>
                    <w:t>20.767,89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USD</w:t>
                  </w:r>
                </w:p>
                <w:p>
                  <w:pPr>
                    <w:pStyle w:val="BodyText"/>
                    <w:spacing w:line="220" w:lineRule="exact" w:before="13"/>
                    <w:ind w:left="307" w:right="391"/>
                    <w:jc w:val="left"/>
                  </w:pPr>
                  <w:r>
                    <w:rPr/>
                    <w:t>anuales íntegros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todos los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conceptos.</w:t>
                  </w:r>
                </w:p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6.120361pt;margin-top:331.679993pt;width:124.95pt;height:212.3pt;mso-position-horizontal-relative:page;mso-position-vertical-relative:page;z-index:-22312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70"/>
                    <w:ind w:left="194" w:right="0"/>
                    <w:jc w:val="left"/>
                  </w:pPr>
                  <w:r>
                    <w:rPr/>
                    <w:t>Indefinido.</w:t>
                  </w:r>
                </w:p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top="0" w:bottom="280" w:left="2420" w:right="17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453.67981pt;margin-top:56.689579pt;width:85.8pt;height:12pt;mso-position-horizontal-relative:page;mso-position-vertical-relative:page;z-index:-22288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MODELO 1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FIJOS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919891pt;margin-top:100.877701pt;width:76.1pt;height:18pt;mso-position-horizontal-relative:page;mso-position-vertical-relative:page;z-index:-22264" type="#_x0000_t202" filled="false" stroked="false">
            <v:textbox inset="0,0,0,0">
              <w:txbxContent>
                <w:p>
                  <w:pPr>
                    <w:spacing w:line="346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32"/>
                      <w:szCs w:val="32"/>
                    </w:rPr>
                  </w:pPr>
                  <w:r>
                    <w:rPr>
                      <w:rFonts w:ascii="Times New Roman"/>
                      <w:b/>
                      <w:w w:val="99"/>
                      <w:sz w:val="32"/>
                    </w:rPr>
                  </w:r>
                  <w:r>
                    <w:rPr>
                      <w:rFonts w:ascii="Times New Roman"/>
                      <w:b/>
                      <w:sz w:val="32"/>
                      <w:u w:val="thick" w:color="000000"/>
                    </w:rPr>
                    <w:t>ANEXO</w:t>
                  </w:r>
                  <w:r>
                    <w:rPr>
                      <w:rFonts w:ascii="Times New Roman"/>
                      <w:b/>
                      <w:spacing w:val="-4"/>
                      <w:sz w:val="32"/>
                      <w:u w:val="thick" w:color="000000"/>
                    </w:rPr>
                    <w:t> </w:t>
                  </w:r>
                  <w:r>
                    <w:rPr>
                      <w:rFonts w:ascii="Times New Roman"/>
                      <w:b/>
                      <w:sz w:val="32"/>
                      <w:u w:val="thick" w:color="000000"/>
                    </w:rPr>
                    <w:t>II</w:t>
                  </w:r>
                  <w:r>
                    <w:rPr>
                      <w:rFonts w:ascii="Times New Roman"/>
                      <w:b/>
                      <w:sz w:val="32"/>
                    </w:rPr>
                  </w:r>
                  <w:r>
                    <w:rPr>
                      <w:rFonts w:ascii="Times New Roman"/>
                      <w:sz w:val="3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7pt;margin-top:133.824203pt;width:413.05pt;height:47.9pt;mso-position-horizontal-relative:page;mso-position-vertical-relative:page;z-index:-22240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1671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DESCRIPCION DEL PROCESO</w:t>
                  </w:r>
                  <w:r>
                    <w:rPr>
                      <w:rFonts w:ascii="Times New Roman"/>
                      <w:b/>
                      <w:spacing w:val="-16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SELECTIVO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line="240" w:lineRule="auto" w:before="3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</w:p>
                <w:p>
                  <w:pPr>
                    <w:pStyle w:val="BodyText"/>
                    <w:spacing w:line="220" w:lineRule="exact"/>
                    <w:ind w:right="17"/>
                    <w:jc w:val="left"/>
                  </w:pPr>
                  <w:r>
                    <w:rPr/>
                    <w:t>El proceso selectivo constará de una fase de oposición y una fase de concurso con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ejercicios y valoraciones que se detallan a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continuación: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7pt;margin-top:185.596664pt;width:13.95pt;height:13.05pt;mso-position-horizontal-relative:page;mso-position-vertical-relative:page;z-index:-22216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b/>
                      <w:sz w:val="22"/>
                    </w:rPr>
                    <w:t>1.-</w:t>
                  </w:r>
                  <w:r>
                    <w:rPr>
                      <w:rFonts w:ascii="Times New Roman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.559677pt;margin-top:185.596664pt;width:87.6pt;height:13.05pt;mso-position-horizontal-relative:page;mso-position-vertical-relative:page;z-index:-22192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</w:rPr>
                    <w:t>Fase de</w:t>
                  </w:r>
                  <w:r>
                    <w:rPr>
                      <w:rFonts w:ascii="Times New Roman" w:hAnsi="Times New Roman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2"/>
                    </w:rPr>
                    <w:t>oposición:</w:t>
                  </w:r>
                  <w:r>
                    <w:rPr>
                      <w:rFonts w:ascii="Times New Roman" w:hAnsi="Times New Roman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599686pt;margin-top:216.676651pt;width:396.05pt;height:38.15pt;mso-position-horizontal-relative:page;mso-position-vertical-relative:page;z-index:-22168" type="#_x0000_t202" filled="false" stroked="false">
            <v:textbox inset="0,0,0,0">
              <w:txbxContent>
                <w:p>
                  <w:pPr>
                    <w:spacing w:line="237" w:lineRule="auto" w:before="0"/>
                    <w:ind w:left="20" w:right="17" w:firstLine="0"/>
                    <w:jc w:val="both"/>
                    <w:rPr>
                      <w:rFonts w:ascii="Times New Roman" w:hAnsi="Times New Roman" w:cs="Times New Roman" w:eastAsia="Times New Roman" w:hint="default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</w:rPr>
                    <w:t>1.- Prueba de cultura general, de conocimientos de la Administración y</w:t>
                  </w:r>
                  <w:r>
                    <w:rPr>
                      <w:rFonts w:ascii="Times New Roman" w:hAnsi="Times New Roman"/>
                      <w:b/>
                      <w:w w:val="100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2"/>
                    </w:rPr>
                    <w:t>funcionamiento de las Representaciones, </w:t>
                  </w:r>
                  <w:r>
                    <w:rPr>
                      <w:rFonts w:ascii="Times New Roman" w:hAnsi="Times New Roman"/>
                      <w:sz w:val="22"/>
                    </w:rPr>
                    <w:t>que podrá realizarse alternativamente por</w:t>
                  </w:r>
                  <w:r>
                    <w:rPr>
                      <w:rFonts w:ascii="Times New Roman" w:hAnsi="Times New Roman"/>
                      <w:spacing w:val="32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sz w:val="22"/>
                    </w:rPr>
                    <w:t>el</w:t>
                  </w:r>
                  <w:r>
                    <w:rPr>
                      <w:rFonts w:ascii="Times New Roman" w:hAnsi="Times New Roman"/>
                      <w:w w:val="100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sz w:val="22"/>
                    </w:rPr>
                    <w:t>procedimiento de test o de preguntas</w:t>
                  </w:r>
                  <w:r>
                    <w:rPr>
                      <w:rFonts w:ascii="Times New Roman" w:hAnsi="Times New Roman"/>
                      <w:spacing w:val="-10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sz w:val="22"/>
                    </w:rPr>
                    <w:t>cortas.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919693pt;margin-top:267.076630pt;width:391.7pt;height:25.65pt;mso-position-horizontal-relative:page;mso-position-vertical-relative:page;z-index:-22144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/>
                    <w:ind w:right="17"/>
                    <w:jc w:val="left"/>
                  </w:pPr>
                  <w:r>
                    <w:rPr/>
                    <w:t>Se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puntuará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0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10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puntos,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siendo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necesario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mínimo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5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puntos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pasar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prueba.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919693pt;margin-top:304.996613pt;width:391.75pt;height:51pt;mso-position-horizontal-relative:page;mso-position-vertical-relative:page;z-index:-22120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/>
                    <w:ind w:right="17"/>
                    <w:jc w:val="both"/>
                  </w:pP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</w:rPr>
                    <w:t>2.-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18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</w:rPr>
                    <w:t>Prueba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  <w:spacing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b/>
                      <w:bCs/>
                    </w:rPr>
                    <w:t>práctica</w:t>
                  </w:r>
                  <w:r>
                    <w:rPr/>
                    <w:t>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consistirá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resolución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caso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práctico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relativo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funciones del puesto que podrá resolverse a través de la contestación de preguntas,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test,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cumplimentación de determinados documentos… La prueba podrá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resolverse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manualmente o con herramientas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ofimáticas.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919891pt;margin-top:368.236603pt;width:391.7pt;height:25.8pt;mso-position-horizontal-relative:page;mso-position-vertical-relative:page;z-index:-22096" type="#_x0000_t202" filled="false" stroked="false">
            <v:textbox inset="0,0,0,0">
              <w:txbxContent>
                <w:p>
                  <w:pPr>
                    <w:pStyle w:val="BodyText"/>
                    <w:spacing w:line="242" w:lineRule="auto"/>
                    <w:ind w:right="17"/>
                    <w:jc w:val="left"/>
                  </w:pPr>
                  <w:r>
                    <w:rPr/>
                    <w:t>Se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puntuará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0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10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puntos,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siendo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necesario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mínimo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5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puntos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pasar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prueba.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918991pt;margin-top:418.876556pt;width:391.7pt;height:38.4pt;mso-position-horizontal-relative:page;mso-position-vertical-relative:page;z-index:-22072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/>
                    <w:ind w:right="17"/>
                    <w:jc w:val="both"/>
                  </w:pPr>
                  <w:r>
                    <w:rPr>
                      <w:rFonts w:ascii="Times New Roman" w:hAnsi="Times New Roman"/>
                      <w:b/>
                    </w:rPr>
                    <w:t>3.- Entrevista</w:t>
                  </w:r>
                  <w:r>
                    <w:rPr/>
                    <w:t>: consistirá en la realización de una entrevista personal, dirigida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esclarecer, entre otros aspectos, los méritos alegados por el aspirante y su</w:t>
                  </w:r>
                  <w:r>
                    <w:rPr>
                      <w:spacing w:val="44"/>
                    </w:rPr>
                    <w:t> </w:t>
                  </w:r>
                  <w:r>
                    <w:rPr/>
                    <w:t>capacitación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profesional para el desempeño del puesto de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trabajo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918991pt;margin-top:469.396545pt;width:347.2pt;height:13.05pt;mso-position-horizontal-relative:page;mso-position-vertical-relative:page;z-index:-22048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Se puntuará de 0 a 10 puntos, siendo necesario un mínimo de 5 para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superarla.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918991pt;margin-top:494.716553pt;width:391.7pt;height:25.8pt;mso-position-horizontal-relative:page;mso-position-vertical-relative:page;z-index:-22024" type="#_x0000_t202" filled="false" stroked="false">
            <v:textbox inset="0,0,0,0">
              <w:txbxContent>
                <w:p>
                  <w:pPr>
                    <w:pStyle w:val="BodyText"/>
                    <w:spacing w:line="242" w:lineRule="auto"/>
                    <w:ind w:right="17"/>
                    <w:jc w:val="left"/>
                  </w:pPr>
                  <w:r>
                    <w:rPr/>
                    <w:t>La nota de la fase de oposición será la suma de las calificaciones obtenidas en cada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de las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pruebas.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918976pt;margin-top:541.876526pt;width:409.75pt;height:222.8pt;mso-position-horizontal-relative:page;mso-position-vertical-relative:page;z-index:-22000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b/>
                      <w:sz w:val="22"/>
                    </w:rPr>
                    <w:t>2.- Fase de</w:t>
                  </w:r>
                  <w:r>
                    <w:rPr>
                      <w:rFonts w:ascii="Times New Roman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sz w:val="22"/>
                    </w:rPr>
                    <w:t>concurso</w:t>
                  </w:r>
                  <w:r>
                    <w:rPr>
                      <w:rFonts w:ascii="Times New Roman"/>
                      <w:sz w:val="22"/>
                    </w:rPr>
                  </w:r>
                </w:p>
                <w:p>
                  <w:pPr>
                    <w:pStyle w:val="BodyText"/>
                    <w:spacing w:line="220" w:lineRule="exact" w:before="115"/>
                    <w:ind w:left="379" w:right="20"/>
                    <w:jc w:val="left"/>
                  </w:pPr>
                  <w:r>
                    <w:rPr/>
                    <w:t>La valoración de los méritos se realizará únicamente a los candidatos que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hayan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superado la fase de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oposición.</w:t>
                  </w:r>
                </w:p>
                <w:p>
                  <w:pPr>
                    <w:pStyle w:val="BodyText"/>
                    <w:spacing w:line="218" w:lineRule="exact" w:before="122"/>
                    <w:ind w:left="379" w:right="18"/>
                    <w:jc w:val="left"/>
                  </w:pPr>
                  <w:r>
                    <w:rPr/>
                    <w:t>Se valorarán hasta un máximo de 30 puntos, que deberán poseerse a la fecha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finalización de presentación de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solicitudes:</w:t>
                  </w:r>
                </w:p>
                <w:p>
                  <w:pPr>
                    <w:pStyle w:val="BodyText"/>
                    <w:spacing w:line="220" w:lineRule="exact" w:before="121"/>
                    <w:ind w:left="379" w:right="93"/>
                    <w:jc w:val="left"/>
                  </w:pPr>
                  <w:r>
                    <w:rPr>
                      <w:rFonts w:ascii="Times New Roman" w:hAnsi="Times New Roman"/>
                      <w:b/>
                    </w:rPr>
                    <w:t>Méritos profesionales</w:t>
                  </w:r>
                  <w:r>
                    <w:rPr/>
                    <w:t>: Se valorará la experiencia en puestos de igual o</w:t>
                  </w:r>
                  <w:r>
                    <w:rPr>
                      <w:spacing w:val="53"/>
                    </w:rPr>
                    <w:t> </w:t>
                  </w:r>
                  <w:r>
                    <w:rPr/>
                    <w:t>similar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categoría, acreditada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documentalmente.</w:t>
                  </w:r>
                </w:p>
                <w:p>
                  <w:pPr>
                    <w:pStyle w:val="BodyText"/>
                    <w:spacing w:line="240" w:lineRule="auto" w:before="89"/>
                    <w:ind w:left="730" w:right="0"/>
                    <w:jc w:val="left"/>
                  </w:pPr>
                  <w:r>
                    <w:rPr/>
                    <w:t>Puntuación máxima: 21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puntos</w:t>
                  </w:r>
                </w:p>
                <w:p>
                  <w:pPr>
                    <w:pStyle w:val="BodyText"/>
                    <w:spacing w:line="240" w:lineRule="auto" w:before="112"/>
                    <w:ind w:left="379" w:right="18"/>
                    <w:jc w:val="left"/>
                  </w:pPr>
                  <w:r>
                    <w:rPr/>
                    <w:t>Forma de puntuación 2,1 puntos por cada periodo de seis meses completos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experiencia</w:t>
                  </w:r>
                </w:p>
                <w:p>
                  <w:pPr>
                    <w:pStyle w:val="BodyText"/>
                    <w:spacing w:line="220" w:lineRule="exact" w:before="124"/>
                    <w:ind w:left="380" w:right="90"/>
                    <w:jc w:val="left"/>
                  </w:pPr>
                  <w:r>
                    <w:rPr>
                      <w:rFonts w:ascii="Times New Roman" w:hAnsi="Times New Roman"/>
                      <w:b/>
                    </w:rPr>
                    <w:t>Méritos formativos</w:t>
                  </w:r>
                  <w:r>
                    <w:rPr/>
                    <w:t>: Se valorarán los cursos relacionados con el puesto,</w:t>
                  </w:r>
                  <w:r>
                    <w:rPr>
                      <w:spacing w:val="43"/>
                    </w:rPr>
                    <w:t> </w:t>
                  </w:r>
                  <w:r>
                    <w:rPr/>
                    <w:t>títulos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académicos y otros conocimientos de utilidad para el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puesto.</w:t>
                  </w:r>
                </w:p>
                <w:p>
                  <w:pPr>
                    <w:pStyle w:val="BodyText"/>
                    <w:spacing w:line="240" w:lineRule="auto" w:before="113"/>
                    <w:ind w:left="380" w:right="0"/>
                    <w:jc w:val="left"/>
                    <w:rPr>
                      <w:rFonts w:ascii="Times New Roman" w:hAnsi="Times New Roman" w:cs="Times New Roman" w:eastAsia="Times New Roman" w:hint="default"/>
                    </w:rPr>
                  </w:pPr>
                  <w:r>
                    <w:rPr/>
                    <w:t>Puntuación máxima: 9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puntos</w:t>
                  </w:r>
                  <w:r>
                    <w:rPr>
                      <w:rFonts w:ascii="Times New Roman" w:hAnsi="Times New Roman"/>
                      <w:b/>
                    </w:rPr>
                    <w:t>.</w:t>
                  </w:r>
                  <w:r>
                    <w:rPr>
                      <w:rFonts w:ascii="Times New Roman" w:hAnsi="Times New Roman"/>
                    </w:rPr>
                  </w:r>
                </w:p>
                <w:p>
                  <w:pPr>
                    <w:pStyle w:val="BodyText"/>
                    <w:spacing w:line="240" w:lineRule="auto" w:before="121"/>
                    <w:ind w:left="380" w:right="17"/>
                    <w:jc w:val="left"/>
                  </w:pPr>
                  <w:r>
                    <w:rPr/>
                    <w:t>La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puntuación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fase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concurso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será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suma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calificaciones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obtenidas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ambos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méritos.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239807pt;margin-top:812.08490pt;width:51.45pt;height:10.050pt;mso-position-horizontal-relative:page;mso-position-vertical-relative:page;z-index:-21976" type="#_x0000_t202" filled="false" stroked="false">
            <v:textbox inset="0,0,0,0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Página 6 de</w:t>
                  </w:r>
                  <w:r>
                    <w:rPr>
                      <w:rFonts w:ascii="Arial" w:hAnsi="Arial"/>
                      <w:spacing w:val="-3"/>
                      <w:sz w:val="16"/>
                    </w:rPr>
                    <w:t> </w:t>
                  </w:r>
                  <w:r>
                    <w:rPr>
                      <w:rFonts w:ascii="Arial" w:hAnsi="Arial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060" w:bottom="280" w:left="1680" w:right="10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453.67981pt;margin-top:56.689579pt;width:85.8pt;height:12pt;mso-position-horizontal-relative:page;mso-position-vertical-relative:page;z-index:-21952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MODELO 1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FIJOS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2.159164pt;margin-top:109.516693pt;width:397.5pt;height:147.35pt;mso-position-horizontal-relative:page;mso-position-vertical-relative:page;z-index:-21928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/>
                    <w:ind w:left="135" w:right="18"/>
                    <w:jc w:val="left"/>
                  </w:pPr>
                  <w:r>
                    <w:rPr/>
                    <w:t>La puntuación final vendrá determinada por la suma de las puntuaciones obtenidas en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fase de oposición y la fase de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concurso.</w:t>
                  </w:r>
                </w:p>
                <w:p>
                  <w:pPr>
                    <w:pStyle w:val="BodyText"/>
                    <w:spacing w:line="345" w:lineRule="auto" w:before="95"/>
                    <w:ind w:left="68" w:right="2896" w:firstLine="67"/>
                    <w:jc w:val="left"/>
                  </w:pPr>
                  <w:r>
                    <w:rPr/>
                    <w:t>En caso de empate el orden se establecerá atendiendo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a: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Mayor puntuación obtenida en la fase de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oposición.</w:t>
                  </w:r>
                </w:p>
                <w:p>
                  <w:pPr>
                    <w:pStyle w:val="BodyText"/>
                    <w:spacing w:line="240" w:lineRule="auto" w:before="14"/>
                    <w:ind w:left="68" w:right="0"/>
                    <w:jc w:val="left"/>
                  </w:pPr>
                  <w:r>
                    <w:rPr/>
                    <w:t>Mayor puntuación obtenida en el primer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ejercicio.</w:t>
                  </w:r>
                </w:p>
                <w:p>
                  <w:pPr>
                    <w:pStyle w:val="BodyText"/>
                    <w:spacing w:line="240" w:lineRule="auto" w:before="119"/>
                    <w:ind w:left="68" w:right="0"/>
                    <w:jc w:val="left"/>
                  </w:pPr>
                  <w:r>
                    <w:rPr/>
                    <w:t>Mayor puntuación obtenida en la valoración de los méritos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profesionales.</w:t>
                  </w:r>
                </w:p>
                <w:p>
                  <w:pPr>
                    <w:pStyle w:val="BodyText"/>
                    <w:spacing w:line="240" w:lineRule="auto" w:before="119"/>
                    <w:ind w:left="72" w:right="18" w:hanging="5"/>
                    <w:jc w:val="left"/>
                  </w:pPr>
                  <w:r>
                    <w:rPr/>
                    <w:t>El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artículo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60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“Trabajo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familiares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exterior”,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punto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2,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Ley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2/2014,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25 de marzo, de la Acción y del Servicio Exterior del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Estado.</w:t>
                  </w:r>
                </w:p>
                <w:p>
                  <w:pPr>
                    <w:pStyle w:val="BodyText"/>
                    <w:spacing w:line="240" w:lineRule="auto" w:before="95"/>
                    <w:ind w:right="0"/>
                    <w:jc w:val="left"/>
                  </w:pPr>
                  <w:r>
                    <w:rPr/>
                    <w:t>adoptarán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medidas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precisas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aspirantes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discapacidad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gocen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las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41pt;margin-top:157.756668pt;width:10.25pt;height:69pt;mso-position-horizontal-relative:page;mso-position-vertical-relative:page;z-index:-2190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1.</w:t>
                  </w:r>
                </w:p>
                <w:p>
                  <w:pPr>
                    <w:pStyle w:val="BodyText"/>
                    <w:spacing w:line="240" w:lineRule="auto" w:before="121"/>
                    <w:ind w:right="0"/>
                    <w:jc w:val="left"/>
                  </w:pPr>
                  <w:r>
                    <w:rPr/>
                    <w:t>2.</w:t>
                  </w:r>
                </w:p>
                <w:p>
                  <w:pPr>
                    <w:pStyle w:val="BodyText"/>
                    <w:spacing w:line="240" w:lineRule="auto" w:before="119"/>
                    <w:ind w:right="0"/>
                    <w:jc w:val="left"/>
                  </w:pPr>
                  <w:r>
                    <w:rPr/>
                    <w:t>3.</w:t>
                  </w:r>
                </w:p>
                <w:p>
                  <w:pPr>
                    <w:pStyle w:val="BodyText"/>
                    <w:spacing w:line="240" w:lineRule="auto" w:before="119"/>
                    <w:ind w:right="0"/>
                    <w:jc w:val="left"/>
                  </w:pPr>
                  <w:r>
                    <w:rPr/>
                    <w:t>4.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174pt;margin-top:243.796646pt;width:13pt;height:13.05pt;mso-position-horizontal-relative:page;mso-position-vertical-relative:page;z-index:-21880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174pt;margin-top:254.836639pt;width:413.1pt;height:13.05pt;mso-position-horizontal-relative:page;mso-position-vertical-relative:page;z-index:-2185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mismas condiciones que el resto de los aspirantes en la realización de los ejercicios. En 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este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9pt;margin-top:265.876617pt;width:413.05pt;height:24pt;mso-position-horizontal-relative:page;mso-position-vertical-relative:page;z-index:-21832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 w:before="23"/>
                    <w:ind w:right="17"/>
                    <w:jc w:val="left"/>
                  </w:pPr>
                  <w:r>
                    <w:rPr/>
                    <w:t>sentido, para los aspirantes con discapacidad que así lo hagan constar en su solicitud,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establecerán las adaptaciones posibles en tiempos y medios para su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realización.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239807pt;margin-top:812.08490pt;width:51.45pt;height:10.050pt;mso-position-horizontal-relative:page;mso-position-vertical-relative:page;z-index:-21808" type="#_x0000_t202" filled="false" stroked="false">
            <v:textbox inset="0,0,0,0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Página 7 de</w:t>
                  </w:r>
                  <w:r>
                    <w:rPr>
                      <w:rFonts w:ascii="Arial" w:hAnsi="Arial"/>
                      <w:spacing w:val="-3"/>
                      <w:sz w:val="16"/>
                    </w:rPr>
                    <w:t> </w:t>
                  </w:r>
                  <w:r>
                    <w:rPr>
                      <w:rFonts w:ascii="Arial" w:hAnsi="Arial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060" w:bottom="280" w:left="1680" w:right="100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23.839996pt;margin-top:191.519608pt;width:422.2pt;height:127.45pt;mso-position-horizontal-relative:page;mso-position-vertical-relative:page;z-index:-21784" coordorigin="2477,3830" coordsize="8444,2549">
            <v:group style="position:absolute;left:2486;top:3840;width:8424;height:2" coordorigin="2486,3840" coordsize="8424,2">
              <v:shape style="position:absolute;left:2486;top:3840;width:8424;height:2" coordorigin="2486,3840" coordsize="8424,0" path="m2486,3840l10910,3840e" filled="false" stroked="true" strokeweight=".48pt" strokecolor="#000000">
                <v:path arrowok="t"/>
              </v:shape>
            </v:group>
            <v:group style="position:absolute;left:2482;top:3835;width:2;height:2540" coordorigin="2482,3835" coordsize="2,2540">
              <v:shape style="position:absolute;left:2482;top:3835;width:2;height:2540" coordorigin="2482,3835" coordsize="0,2540" path="m2482,3835l2482,6374e" filled="false" stroked="true" strokeweight=".48pt" strokecolor="#000000">
                <v:path arrowok="t"/>
              </v:shape>
            </v:group>
            <v:group style="position:absolute;left:2486;top:6370;width:8424;height:2" coordorigin="2486,6370" coordsize="8424,2">
              <v:shape style="position:absolute;left:2486;top:6370;width:8424;height:2" coordorigin="2486,6370" coordsize="8424,0" path="m2486,6370l10910,6370e" filled="false" stroked="true" strokeweight=".48pt" strokecolor="#000000">
                <v:path arrowok="t"/>
              </v:shape>
            </v:group>
            <v:group style="position:absolute;left:10915;top:3835;width:2;height:2540" coordorigin="10915,3835" coordsize="2,2540">
              <v:shape style="position:absolute;left:10915;top:3835;width:2;height:2540" coordorigin="10915,3835" coordsize="0,2540" path="m10915,3835l10915,6374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23.839996pt;margin-top:329.999603pt;width:422.2pt;height:24.5pt;mso-position-horizontal-relative:page;mso-position-vertical-relative:page;z-index:-21760" coordorigin="2477,6600" coordsize="8444,490">
            <v:group style="position:absolute;left:2486;top:6610;width:8424;height:2" coordorigin="2486,6610" coordsize="8424,2">
              <v:shape style="position:absolute;left:2486;top:6610;width:8424;height:2" coordorigin="2486,6610" coordsize="8424,0" path="m2486,6610l10910,6610e" filled="false" stroked="true" strokeweight=".48pt" strokecolor="#000000">
                <v:path arrowok="t"/>
              </v:shape>
            </v:group>
            <v:group style="position:absolute;left:2482;top:6605;width:2;height:480" coordorigin="2482,6605" coordsize="2,480">
              <v:shape style="position:absolute;left:2482;top:6605;width:2;height:480" coordorigin="2482,6605" coordsize="0,480" path="m2482,6605l2482,7085e" filled="false" stroked="true" strokeweight=".48pt" strokecolor="#000000">
                <v:path arrowok="t"/>
              </v:shape>
            </v:group>
            <v:group style="position:absolute;left:2486;top:7080;width:8424;height:2" coordorigin="2486,7080" coordsize="8424,2">
              <v:shape style="position:absolute;left:2486;top:7080;width:8424;height:2" coordorigin="2486,7080" coordsize="8424,0" path="m2486,7080l10910,7080e" filled="false" stroked="true" strokeweight=".48pt" strokecolor="#000000">
                <v:path arrowok="t"/>
              </v:shape>
            </v:group>
            <v:group style="position:absolute;left:10915;top:6605;width:2;height:480" coordorigin="10915,6605" coordsize="2,480">
              <v:shape style="position:absolute;left:10915;top:6605;width:2;height:480" coordorigin="10915,6605" coordsize="0,480" path="m10915,6605l10915,7085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23.839996pt;margin-top:371.039612pt;width:422.2pt;height:13pt;mso-position-horizontal-relative:page;mso-position-vertical-relative:page;z-index:-21736" coordorigin="2477,7421" coordsize="8444,260">
            <v:group style="position:absolute;left:2486;top:7430;width:8424;height:2" coordorigin="2486,7430" coordsize="8424,2">
              <v:shape style="position:absolute;left:2486;top:7430;width:8424;height:2" coordorigin="2486,7430" coordsize="8424,0" path="m2486,7430l10910,7430e" filled="false" stroked="true" strokeweight=".48pt" strokecolor="#000000">
                <v:path arrowok="t"/>
              </v:shape>
            </v:group>
            <v:group style="position:absolute;left:2482;top:7426;width:2;height:250" coordorigin="2482,7426" coordsize="2,250">
              <v:shape style="position:absolute;left:2482;top:7426;width:2;height:250" coordorigin="2482,7426" coordsize="0,250" path="m2482,7426l2482,7675e" filled="false" stroked="true" strokeweight=".48pt" strokecolor="#000000">
                <v:path arrowok="t"/>
              </v:shape>
            </v:group>
            <v:group style="position:absolute;left:2486;top:7670;width:8424;height:2" coordorigin="2486,7670" coordsize="8424,2">
              <v:shape style="position:absolute;left:2486;top:7670;width:8424;height:2" coordorigin="2486,7670" coordsize="8424,0" path="m2486,7670l10910,7670e" filled="false" stroked="true" strokeweight=".48pt" strokecolor="#000000">
                <v:path arrowok="t"/>
              </v:shape>
            </v:group>
            <v:group style="position:absolute;left:10915;top:7426;width:2;height:250" coordorigin="10915,7426" coordsize="2,250">
              <v:shape style="position:absolute;left:10915;top:7426;width:2;height:250" coordorigin="10915,7426" coordsize="0,250" path="m10915,7426l10915,7675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23.839996pt;margin-top:400.559601pt;width:422.2pt;height:143.9pt;mso-position-horizontal-relative:page;mso-position-vertical-relative:page;z-index:-21712" coordorigin="2477,8011" coordsize="8444,2878">
            <v:group style="position:absolute;left:2486;top:8021;width:8424;height:2" coordorigin="2486,8021" coordsize="8424,2">
              <v:shape style="position:absolute;left:2486;top:8021;width:8424;height:2" coordorigin="2486,8021" coordsize="8424,0" path="m2486,8021l10910,8021e" filled="false" stroked="true" strokeweight=".48pt" strokecolor="#000000">
                <v:path arrowok="t"/>
              </v:shape>
            </v:group>
            <v:group style="position:absolute;left:2486;top:8261;width:2756;height:2" coordorigin="2486,8261" coordsize="2756,2">
              <v:shape style="position:absolute;left:2486;top:8261;width:2756;height:2" coordorigin="2486,8261" coordsize="2756,0" path="m2486,8261l5242,8261e" filled="false" stroked="true" strokeweight=".48pt" strokecolor="#000000">
                <v:path arrowok="t"/>
              </v:shape>
            </v:group>
            <v:group style="position:absolute;left:5251;top:8261;width:3108;height:2" coordorigin="5251,8261" coordsize="3108,2">
              <v:shape style="position:absolute;left:5251;top:8261;width:3108;height:2" coordorigin="5251,8261" coordsize="3108,0" path="m5251,8261l8359,8261e" filled="false" stroked="true" strokeweight=".48pt" strokecolor="#000000">
                <v:path arrowok="t"/>
              </v:shape>
            </v:group>
            <v:group style="position:absolute;left:8369;top:8261;width:2542;height:2" coordorigin="8369,8261" coordsize="2542,2">
              <v:shape style="position:absolute;left:8369;top:8261;width:2542;height:2" coordorigin="8369,8261" coordsize="2542,0" path="m8369,8261l10910,8261e" filled="false" stroked="true" strokeweight=".48pt" strokecolor="#000000">
                <v:path arrowok="t"/>
              </v:shape>
            </v:group>
            <v:group style="position:absolute;left:2486;top:8729;width:2756;height:2" coordorigin="2486,8729" coordsize="2756,2">
              <v:shape style="position:absolute;left:2486;top:8729;width:2756;height:2" coordorigin="2486,8729" coordsize="2756,0" path="m2486,8729l5242,8729e" filled="false" stroked="true" strokeweight=".48pt" strokecolor="#000000">
                <v:path arrowok="t"/>
              </v:shape>
            </v:group>
            <v:group style="position:absolute;left:5251;top:8729;width:3108;height:2" coordorigin="5251,8729" coordsize="3108,2">
              <v:shape style="position:absolute;left:5251;top:8729;width:3108;height:2" coordorigin="5251,8729" coordsize="3108,0" path="m5251,8729l8359,8729e" filled="false" stroked="true" strokeweight=".48pt" strokecolor="#000000">
                <v:path arrowok="t"/>
              </v:shape>
            </v:group>
            <v:group style="position:absolute;left:8369;top:8729;width:2542;height:2" coordorigin="8369,8729" coordsize="2542,2">
              <v:shape style="position:absolute;left:8369;top:8729;width:2542;height:2" coordorigin="8369,8729" coordsize="2542,0" path="m8369,8729l10910,8729e" filled="false" stroked="true" strokeweight=".48pt" strokecolor="#000000">
                <v:path arrowok="t"/>
              </v:shape>
            </v:group>
            <v:group style="position:absolute;left:2486;top:8969;width:2756;height:2" coordorigin="2486,8969" coordsize="2756,2">
              <v:shape style="position:absolute;left:2486;top:8969;width:2756;height:2" coordorigin="2486,8969" coordsize="2756,0" path="m2486,8969l5242,8969e" filled="false" stroked="true" strokeweight=".48pt" strokecolor="#000000">
                <v:path arrowok="t"/>
              </v:shape>
            </v:group>
            <v:group style="position:absolute;left:5251;top:8969;width:3108;height:2" coordorigin="5251,8969" coordsize="3108,2">
              <v:shape style="position:absolute;left:5251;top:8969;width:3108;height:2" coordorigin="5251,8969" coordsize="3108,0" path="m5251,8969l8359,8969e" filled="false" stroked="true" strokeweight=".48pt" strokecolor="#000000">
                <v:path arrowok="t"/>
              </v:shape>
            </v:group>
            <v:group style="position:absolute;left:8369;top:8969;width:2542;height:2" coordorigin="8369,8969" coordsize="2542,2">
              <v:shape style="position:absolute;left:8369;top:8969;width:2542;height:2" coordorigin="8369,8969" coordsize="2542,0" path="m8369,8969l10910,8969e" filled="false" stroked="true" strokeweight=".48pt" strokecolor="#000000">
                <v:path arrowok="t"/>
              </v:shape>
            </v:group>
            <v:group style="position:absolute;left:2486;top:9209;width:2756;height:2" coordorigin="2486,9209" coordsize="2756,2">
              <v:shape style="position:absolute;left:2486;top:9209;width:2756;height:2" coordorigin="2486,9209" coordsize="2756,0" path="m2486,9209l5242,9209e" filled="false" stroked="true" strokeweight=".48pt" strokecolor="#000000">
                <v:path arrowok="t"/>
              </v:shape>
            </v:group>
            <v:group style="position:absolute;left:5251;top:9209;width:3108;height:2" coordorigin="5251,9209" coordsize="3108,2">
              <v:shape style="position:absolute;left:5251;top:9209;width:3108;height:2" coordorigin="5251,9209" coordsize="3108,0" path="m5251,9209l8359,9209e" filled="false" stroked="true" strokeweight=".48pt" strokecolor="#000000">
                <v:path arrowok="t"/>
              </v:shape>
            </v:group>
            <v:group style="position:absolute;left:8369;top:9209;width:2542;height:2" coordorigin="8369,9209" coordsize="2542,2">
              <v:shape style="position:absolute;left:8369;top:9209;width:2542;height:2" coordorigin="8369,9209" coordsize="2542,0" path="m8369,9209l10910,9209e" filled="false" stroked="true" strokeweight=".48pt" strokecolor="#000000">
                <v:path arrowok="t"/>
              </v:shape>
            </v:group>
            <v:group style="position:absolute;left:5246;top:8256;width:2;height:1198" coordorigin="5246,8256" coordsize="2,1198">
              <v:shape style="position:absolute;left:5246;top:8256;width:2;height:1198" coordorigin="5246,8256" coordsize="0,1198" path="m5246,8256l5246,9454e" filled="false" stroked="true" strokeweight=".48pt" strokecolor="#000000">
                <v:path arrowok="t"/>
              </v:shape>
            </v:group>
            <v:group style="position:absolute;left:8364;top:8256;width:2;height:1198" coordorigin="8364,8256" coordsize="2,1198">
              <v:shape style="position:absolute;left:8364;top:8256;width:2;height:1198" coordorigin="8364,8256" coordsize="0,1198" path="m8364,8256l8364,9454e" filled="false" stroked="true" strokeweight=".48pt" strokecolor="#000000">
                <v:path arrowok="t"/>
              </v:shape>
            </v:group>
            <v:group style="position:absolute;left:2486;top:9449;width:2756;height:2" coordorigin="2486,9449" coordsize="2756,2">
              <v:shape style="position:absolute;left:2486;top:9449;width:2756;height:2" coordorigin="2486,9449" coordsize="2756,0" path="m2486,9449l5242,9449e" filled="false" stroked="true" strokeweight=".48pt" strokecolor="#000000">
                <v:path arrowok="t"/>
              </v:shape>
            </v:group>
            <v:group style="position:absolute;left:5251;top:9449;width:3108;height:2" coordorigin="5251,9449" coordsize="3108,2">
              <v:shape style="position:absolute;left:5251;top:9449;width:3108;height:2" coordorigin="5251,9449" coordsize="3108,0" path="m5251,9449l8359,9449e" filled="false" stroked="true" strokeweight=".48pt" strokecolor="#000000">
                <v:path arrowok="t"/>
              </v:shape>
            </v:group>
            <v:group style="position:absolute;left:8369;top:9449;width:2542;height:2" coordorigin="8369,9449" coordsize="2542,2">
              <v:shape style="position:absolute;left:8369;top:9449;width:2542;height:2" coordorigin="8369,9449" coordsize="2542,0" path="m8369,9449l10910,9449e" filled="false" stroked="true" strokeweight=".48pt" strokecolor="#000000">
                <v:path arrowok="t"/>
              </v:shape>
            </v:group>
            <v:group style="position:absolute;left:2486;top:9689;width:2756;height:2" coordorigin="2486,9689" coordsize="2756,2">
              <v:shape style="position:absolute;left:2486;top:9689;width:2756;height:2" coordorigin="2486,9689" coordsize="2756,0" path="m2486,9689l5242,9689e" filled="false" stroked="true" strokeweight=".48pt" strokecolor="#000000">
                <v:path arrowok="t"/>
              </v:shape>
            </v:group>
            <v:group style="position:absolute;left:5251;top:9689;width:3108;height:2" coordorigin="5251,9689" coordsize="3108,2">
              <v:shape style="position:absolute;left:5251;top:9689;width:3108;height:2" coordorigin="5251,9689" coordsize="3108,0" path="m5251,9689l8359,9689e" filled="false" stroked="true" strokeweight=".48pt" strokecolor="#000000">
                <v:path arrowok="t"/>
              </v:shape>
            </v:group>
            <v:group style="position:absolute;left:8369;top:9689;width:2542;height:2" coordorigin="8369,9689" coordsize="2542,2">
              <v:shape style="position:absolute;left:8369;top:9689;width:2542;height:2" coordorigin="8369,9689" coordsize="2542,0" path="m8369,9689l10910,9689e" filled="false" stroked="true" strokeweight=".48pt" strokecolor="#000000">
                <v:path arrowok="t"/>
              </v:shape>
            </v:group>
            <v:group style="position:absolute;left:2486;top:10159;width:2756;height:2" coordorigin="2486,10159" coordsize="2756,2">
              <v:shape style="position:absolute;left:2486;top:10159;width:2756;height:2" coordorigin="2486,10159" coordsize="2756,0" path="m2486,10159l5242,10159e" filled="false" stroked="true" strokeweight=".48pt" strokecolor="#000000">
                <v:path arrowok="t"/>
              </v:shape>
            </v:group>
            <v:group style="position:absolute;left:5251;top:10159;width:3108;height:2" coordorigin="5251,10159" coordsize="3108,2">
              <v:shape style="position:absolute;left:5251;top:10159;width:3108;height:2" coordorigin="5251,10159" coordsize="3108,0" path="m5251,10159l8359,10159e" filled="false" stroked="true" strokeweight=".48pt" strokecolor="#000000">
                <v:path arrowok="t"/>
              </v:shape>
            </v:group>
            <v:group style="position:absolute;left:8369;top:10159;width:2542;height:2" coordorigin="8369,10159" coordsize="2542,2">
              <v:shape style="position:absolute;left:8369;top:10159;width:2542;height:2" coordorigin="8369,10159" coordsize="2542,0" path="m8369,10159l10910,10159e" filled="false" stroked="true" strokeweight=".48pt" strokecolor="#000000">
                <v:path arrowok="t"/>
              </v:shape>
            </v:group>
            <v:group style="position:absolute;left:2486;top:10399;width:2756;height:2" coordorigin="2486,10399" coordsize="2756,2">
              <v:shape style="position:absolute;left:2486;top:10399;width:2756;height:2" coordorigin="2486,10399" coordsize="2756,0" path="m2486,10399l5242,10399e" filled="false" stroked="true" strokeweight=".48pt" strokecolor="#000000">
                <v:path arrowok="t"/>
              </v:shape>
            </v:group>
            <v:group style="position:absolute;left:5251;top:10399;width:3108;height:2" coordorigin="5251,10399" coordsize="3108,2">
              <v:shape style="position:absolute;left:5251;top:10399;width:3108;height:2" coordorigin="5251,10399" coordsize="3108,0" path="m5251,10399l8359,10399e" filled="false" stroked="true" strokeweight=".48pt" strokecolor="#000000">
                <v:path arrowok="t"/>
              </v:shape>
            </v:group>
            <v:group style="position:absolute;left:8369;top:10399;width:2542;height:2" coordorigin="8369,10399" coordsize="2542,2">
              <v:shape style="position:absolute;left:8369;top:10399;width:2542;height:2" coordorigin="8369,10399" coordsize="2542,0" path="m8369,10399l10910,10399e" filled="false" stroked="true" strokeweight=".48pt" strokecolor="#000000">
                <v:path arrowok="t"/>
              </v:shape>
            </v:group>
            <v:group style="position:absolute;left:2486;top:10639;width:2756;height:2" coordorigin="2486,10639" coordsize="2756,2">
              <v:shape style="position:absolute;left:2486;top:10639;width:2756;height:2" coordorigin="2486,10639" coordsize="2756,0" path="m2486,10639l5242,10639e" filled="false" stroked="true" strokeweight=".48pt" strokecolor="#000000">
                <v:path arrowok="t"/>
              </v:shape>
            </v:group>
            <v:group style="position:absolute;left:5251;top:10639;width:3108;height:2" coordorigin="5251,10639" coordsize="3108,2">
              <v:shape style="position:absolute;left:5251;top:10639;width:3108;height:2" coordorigin="5251,10639" coordsize="3108,0" path="m5251,10639l8359,10639e" filled="false" stroked="true" strokeweight=".48pt" strokecolor="#000000">
                <v:path arrowok="t"/>
              </v:shape>
            </v:group>
            <v:group style="position:absolute;left:8369;top:10639;width:2542;height:2" coordorigin="8369,10639" coordsize="2542,2">
              <v:shape style="position:absolute;left:8369;top:10639;width:2542;height:2" coordorigin="8369,10639" coordsize="2542,0" path="m8369,10639l10910,10639e" filled="false" stroked="true" strokeweight=".48pt" strokecolor="#000000">
                <v:path arrowok="t"/>
              </v:shape>
            </v:group>
            <v:group style="position:absolute;left:2482;top:8016;width:2;height:2868" coordorigin="2482,8016" coordsize="2,2868">
              <v:shape style="position:absolute;left:2482;top:8016;width:2;height:2868" coordorigin="2482,8016" coordsize="0,2868" path="m2482,8016l2482,10884e" filled="false" stroked="true" strokeweight=".48pt" strokecolor="#000000">
                <v:path arrowok="t"/>
              </v:shape>
            </v:group>
            <v:group style="position:absolute;left:2486;top:10879;width:2756;height:2" coordorigin="2486,10879" coordsize="2756,2">
              <v:shape style="position:absolute;left:2486;top:10879;width:2756;height:2" coordorigin="2486,10879" coordsize="2756,0" path="m2486,10879l5242,10879e" filled="false" stroked="true" strokeweight=".48pt" strokecolor="#000000">
                <v:path arrowok="t"/>
              </v:shape>
            </v:group>
            <v:group style="position:absolute;left:5246;top:9684;width:2;height:1200" coordorigin="5246,9684" coordsize="2,1200">
              <v:shape style="position:absolute;left:5246;top:9684;width:2;height:1200" coordorigin="5246,9684" coordsize="0,1200" path="m5246,9684l5246,10884e" filled="false" stroked="true" strokeweight=".48pt" strokecolor="#000000">
                <v:path arrowok="t"/>
              </v:shape>
            </v:group>
            <v:group style="position:absolute;left:5251;top:10879;width:3108;height:2" coordorigin="5251,10879" coordsize="3108,2">
              <v:shape style="position:absolute;left:5251;top:10879;width:3108;height:2" coordorigin="5251,10879" coordsize="3108,0" path="m5251,10879l8359,10879e" filled="false" stroked="true" strokeweight=".48pt" strokecolor="#000000">
                <v:path arrowok="t"/>
              </v:shape>
            </v:group>
            <v:group style="position:absolute;left:8364;top:9684;width:2;height:1200" coordorigin="8364,9684" coordsize="2,1200">
              <v:shape style="position:absolute;left:8364;top:9684;width:2;height:1200" coordorigin="8364,9684" coordsize="0,1200" path="m8364,9684l8364,10884e" filled="false" stroked="true" strokeweight=".48pt" strokecolor="#000000">
                <v:path arrowok="t"/>
              </v:shape>
            </v:group>
            <v:group style="position:absolute;left:8369;top:10879;width:2542;height:2" coordorigin="8369,10879" coordsize="2542,2">
              <v:shape style="position:absolute;left:8369;top:10879;width:2542;height:2" coordorigin="8369,10879" coordsize="2542,0" path="m8369,10879l10910,10879e" filled="false" stroked="true" strokeweight=".48pt" strokecolor="#000000">
                <v:path arrowok="t"/>
              </v:shape>
            </v:group>
            <v:group style="position:absolute;left:10915;top:8016;width:2;height:2868" coordorigin="10915,8016" coordsize="2,2868">
              <v:shape style="position:absolute;left:10915;top:8016;width:2;height:2868" coordorigin="10915,8016" coordsize="0,2868" path="m10915,8016l10915,10884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23.839996pt;margin-top:566.999634pt;width:422.2pt;height:73pt;mso-position-horizontal-relative:page;mso-position-vertical-relative:page;z-index:-21688" coordorigin="2477,11340" coordsize="8444,1460">
            <v:group style="position:absolute;left:2486;top:11350;width:8424;height:2" coordorigin="2486,11350" coordsize="8424,2">
              <v:shape style="position:absolute;left:2486;top:11350;width:8424;height:2" coordorigin="2486,11350" coordsize="8424,0" path="m2486,11350l10910,11350e" filled="false" stroked="true" strokeweight=".48pt" strokecolor="#000000">
                <v:path arrowok="t"/>
              </v:shape>
            </v:group>
            <v:group style="position:absolute;left:2486;top:11590;width:8424;height:2" coordorigin="2486,11590" coordsize="8424,2">
              <v:shape style="position:absolute;left:2486;top:11590;width:8424;height:2" coordorigin="2486,11590" coordsize="8424,0" path="m2486,11590l10910,11590e" filled="false" stroked="true" strokeweight=".48pt" strokecolor="#000000">
                <v:path arrowok="t"/>
              </v:shape>
            </v:group>
            <v:group style="position:absolute;left:2486;top:11830;width:8424;height:2" coordorigin="2486,11830" coordsize="8424,2">
              <v:shape style="position:absolute;left:2486;top:11830;width:8424;height:2" coordorigin="2486,11830" coordsize="8424,0" path="m2486,11830l10910,11830e" filled="false" stroked="true" strokeweight=".48pt" strokecolor="#000000">
                <v:path arrowok="t"/>
              </v:shape>
            </v:group>
            <v:group style="position:absolute;left:2486;top:12070;width:8424;height:2" coordorigin="2486,12070" coordsize="8424,2">
              <v:shape style="position:absolute;left:2486;top:12070;width:8424;height:2" coordorigin="2486,12070" coordsize="8424,0" path="m2486,12070l10910,12070e" filled="false" stroked="true" strokeweight=".48pt" strokecolor="#000000">
                <v:path arrowok="t"/>
              </v:shape>
            </v:group>
            <v:group style="position:absolute;left:2486;top:12310;width:8424;height:2" coordorigin="2486,12310" coordsize="8424,2">
              <v:shape style="position:absolute;left:2486;top:12310;width:8424;height:2" coordorigin="2486,12310" coordsize="8424,0" path="m2486,12310l10910,12310e" filled="false" stroked="true" strokeweight=".48pt" strokecolor="#000000">
                <v:path arrowok="t"/>
              </v:shape>
            </v:group>
            <v:group style="position:absolute;left:2486;top:12550;width:8424;height:2" coordorigin="2486,12550" coordsize="8424,2">
              <v:shape style="position:absolute;left:2486;top:12550;width:8424;height:2" coordorigin="2486,12550" coordsize="8424,0" path="m2486,12550l10910,12550e" filled="false" stroked="true" strokeweight=".48pt" strokecolor="#000000">
                <v:path arrowok="t"/>
              </v:shape>
            </v:group>
            <v:group style="position:absolute;left:2482;top:11345;width:2;height:1450" coordorigin="2482,11345" coordsize="2,1450">
              <v:shape style="position:absolute;left:2482;top:11345;width:2;height:1450" coordorigin="2482,11345" coordsize="0,1450" path="m2482,11345l2482,12794e" filled="false" stroked="true" strokeweight=".48pt" strokecolor="#000000">
                <v:path arrowok="t"/>
              </v:shape>
            </v:group>
            <v:group style="position:absolute;left:2486;top:12790;width:8424;height:2" coordorigin="2486,12790" coordsize="8424,2">
              <v:shape style="position:absolute;left:2486;top:12790;width:8424;height:2" coordorigin="2486,12790" coordsize="8424,0" path="m2486,12790l10910,12790e" filled="false" stroked="true" strokeweight=".48pt" strokecolor="#000000">
                <v:path arrowok="t"/>
              </v:shape>
            </v:group>
            <v:group style="position:absolute;left:10915;top:11345;width:2;height:1450" coordorigin="10915,11345" coordsize="2,1450">
              <v:shape style="position:absolute;left:10915;top:11345;width:2;height:1450" coordorigin="10915,11345" coordsize="0,1450" path="m10915,11345l10915,12794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53.67981pt;margin-top:56.689579pt;width:85.8pt;height:12pt;mso-position-horizontal-relative:page;mso-position-vertical-relative:page;z-index:-21664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MODELO 1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FIJOS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799896pt;margin-top:100.877701pt;width:82.35pt;height:18pt;mso-position-horizontal-relative:page;mso-position-vertical-relative:page;z-index:-21640" type="#_x0000_t202" filled="false" stroked="false">
            <v:textbox inset="0,0,0,0">
              <w:txbxContent>
                <w:p>
                  <w:pPr>
                    <w:spacing w:line="346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32"/>
                      <w:szCs w:val="32"/>
                    </w:rPr>
                  </w:pPr>
                  <w:r>
                    <w:rPr>
                      <w:rFonts w:ascii="Times New Roman"/>
                      <w:b/>
                      <w:w w:val="99"/>
                      <w:sz w:val="32"/>
                    </w:rPr>
                  </w:r>
                  <w:r>
                    <w:rPr>
                      <w:rFonts w:ascii="Times New Roman"/>
                      <w:b/>
                      <w:sz w:val="32"/>
                      <w:u w:val="thick" w:color="000000"/>
                    </w:rPr>
                    <w:t>ANEXO</w:t>
                  </w:r>
                  <w:r>
                    <w:rPr>
                      <w:rFonts w:ascii="Times New Roman"/>
                      <w:b/>
                      <w:spacing w:val="-4"/>
                      <w:sz w:val="32"/>
                      <w:u w:val="thick" w:color="000000"/>
                    </w:rPr>
                    <w:t> </w:t>
                  </w:r>
                  <w:r>
                    <w:rPr>
                      <w:rFonts w:ascii="Times New Roman"/>
                      <w:b/>
                      <w:sz w:val="32"/>
                      <w:u w:val="thick" w:color="000000"/>
                    </w:rPr>
                    <w:t>III</w:t>
                  </w:r>
                  <w:r>
                    <w:rPr>
                      <w:rFonts w:ascii="Times New Roman"/>
                      <w:b/>
                      <w:sz w:val="32"/>
                    </w:rPr>
                  </w:r>
                  <w:r>
                    <w:rPr>
                      <w:rFonts w:ascii="Times New Roman"/>
                      <w:sz w:val="3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52pt;margin-top:135.465729pt;width:412.9pt;height:34.050pt;mso-position-horizontal-relative:page;mso-position-vertical-relative:page;z-index:-21616" type="#_x0000_t202" filled="false" stroked="false">
            <v:textbox inset="0,0,0,0">
              <w:txbxContent>
                <w:p>
                  <w:pPr>
                    <w:spacing w:line="220" w:lineRule="exact" w:before="4"/>
                    <w:ind w:left="20" w:right="17" w:firstLine="0"/>
                    <w:jc w:val="both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>SOLICITUD DE PARTICIPACIÓN EN PROCESO SELECTIVO DE PERSONAL</w:t>
                  </w:r>
                  <w:r>
                    <w:rPr>
                      <w:rFonts w:ascii="Times New Roman" w:hAnsi="Times New Roman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0"/>
                    </w:rPr>
                    <w:t>LABORAL</w:t>
                  </w:r>
                  <w:r>
                    <w:rPr>
                      <w:rFonts w:ascii="Times New Roman" w:hAnsi="Times New Roman"/>
                      <w:b/>
                      <w:w w:val="99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0"/>
                    </w:rPr>
                    <w:t>FIJO EN EL CONSULADO GENERAL DE ESPAÑA EN SANTA CRUZ DE LA</w:t>
                  </w:r>
                  <w:r>
                    <w:rPr>
                      <w:rFonts w:ascii="Times New Roman" w:hAnsi="Times New Roman"/>
                      <w:b/>
                      <w:spacing w:val="16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0"/>
                    </w:rPr>
                    <w:t>SIERRA</w:t>
                  </w:r>
                  <w:r>
                    <w:rPr>
                      <w:rFonts w:ascii="Times New Roman" w:hAnsi="Times New Roman"/>
                      <w:b/>
                      <w:w w:val="99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0"/>
                    </w:rPr>
                    <w:t>CON LA CATEGORÍA DE</w:t>
                  </w:r>
                  <w:r>
                    <w:rPr>
                      <w:rFonts w:ascii="Times New Roman" w:hAnsi="Times New Roman"/>
                      <w:b/>
                      <w:spacing w:val="-13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0"/>
                    </w:rPr>
                    <w:t>AUXILIAR</w:t>
                  </w:r>
                  <w:r>
                    <w:rPr>
                      <w:rFonts w:ascii="Times New Roman" w:hAns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52pt;margin-top:180.465714pt;width:101.1pt;height:12pt;mso-position-horizontal-relative:page;mso-position-vertical-relative:page;z-index:-21592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DATOS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PERSONALES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52pt;margin-top:318.705658pt;width:117.2pt;height:12pt;mso-position-horizontal-relative:page;mso-position-vertical-relative:page;z-index:-21568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DATOS</w:t>
                  </w:r>
                  <w:r>
                    <w:rPr>
                      <w:rFonts w:ascii="Times New Roman"/>
                      <w:spacing w:val="-10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PROFESIONALES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52pt;margin-top:359.985657pt;width:125.55pt;height:12pt;mso-position-horizontal-relative:page;mso-position-vertical-relative:page;z-index:-21544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TITULACIÓN</w:t>
                  </w:r>
                  <w:r>
                    <w:rPr>
                      <w:rFonts w:ascii="Times New Roman" w:hAnsi="Times New Roman"/>
                      <w:spacing w:val="-10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ACADÉMICA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52pt;margin-top:389.505615pt;width:127.75pt;height:12pt;mso-position-horizontal-relative:page;mso-position-vertical-relative:page;z-index:-21520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MÉRITOS</w:t>
                  </w:r>
                  <w:r>
                    <w:rPr>
                      <w:rFonts w:ascii="Times New Roman" w:hAnsi="Times New Roman"/>
                      <w:spacing w:val="-11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PROFESIONALES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52pt;margin-top:549.945557pt;width:113.35pt;height:12pt;mso-position-horizontal-relative:page;mso-position-vertical-relative:page;z-index:-21496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MÉRITOS</w:t>
                  </w:r>
                  <w:r>
                    <w:rPr>
                      <w:rFonts w:ascii="Times New Roman" w:hAnsi="Times New Roman"/>
                      <w:spacing w:val="-8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FORMATIVOS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999908pt;margin-top:645.465515pt;width:194.05pt;height:12pt;mso-position-horizontal-relative:page;mso-position-vertical-relative:page;z-index:-21472" type="#_x0000_t202" filled="false" stroked="false">
            <v:textbox inset="0,0,0,0">
              <w:txbxContent>
                <w:p>
                  <w:pPr>
                    <w:tabs>
                      <w:tab w:pos="1837" w:val="left" w:leader="none"/>
                      <w:tab w:pos="2326" w:val="left" w:leader="none"/>
                      <w:tab w:pos="3217" w:val="left" w:leader="none"/>
                    </w:tabs>
                    <w:spacing w:line="22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95"/>
                      <w:sz w:val="20"/>
                    </w:rPr>
                    <w:t>En</w:t>
                  </w:r>
                  <w:r>
                    <w:rPr>
                      <w:rFonts w:ascii="Times New Roman"/>
                      <w:w w:val="95"/>
                      <w:sz w:val="20"/>
                      <w:u w:val="single" w:color="000000"/>
                    </w:rPr>
                    <w:t> </w:t>
                    <w:tab/>
                  </w:r>
                  <w:r>
                    <w:rPr>
                      <w:rFonts w:ascii="Times New Roman"/>
                      <w:w w:val="95"/>
                      <w:sz w:val="20"/>
                    </w:rPr>
                    <w:t>a</w:t>
                  </w:r>
                  <w:r>
                    <w:rPr>
                      <w:rFonts w:ascii="Times New Roman"/>
                      <w:w w:val="95"/>
                      <w:sz w:val="20"/>
                      <w:u w:val="single" w:color="000000"/>
                    </w:rPr>
                    <w:t> </w:t>
                    <w:tab/>
                  </w:r>
                  <w:r>
                    <w:rPr>
                      <w:rFonts w:ascii="Times New Roman"/>
                      <w:w w:val="95"/>
                      <w:sz w:val="20"/>
                    </w:rPr>
                  </w:r>
                  <w:r>
                    <w:rPr>
                      <w:rFonts w:ascii="Times New Roman"/>
                      <w:spacing w:val="-1"/>
                      <w:w w:val="95"/>
                      <w:sz w:val="20"/>
                    </w:rPr>
                    <w:t>de</w:t>
                  </w:r>
                  <w:r>
                    <w:rPr>
                      <w:rFonts w:ascii="Times New Roman"/>
                      <w:spacing w:val="-1"/>
                      <w:w w:val="95"/>
                      <w:sz w:val="20"/>
                      <w:u w:val="single" w:color="000000"/>
                    </w:rPr>
                    <w:t> </w:t>
                    <w:tab/>
                  </w:r>
                  <w:r>
                    <w:rPr>
                      <w:rFonts w:ascii="Times New Roman"/>
                      <w:spacing w:val="-1"/>
                      <w:w w:val="95"/>
                      <w:sz w:val="20"/>
                    </w:rPr>
                  </w:r>
                  <w:r>
                    <w:rPr>
                      <w:rFonts w:ascii="Times New Roman"/>
                      <w:sz w:val="20"/>
                    </w:rPr>
                    <w:t>de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2018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759949pt;margin-top:662.505493pt;width:32.4pt;height:12pt;mso-position-horizontal-relative:page;mso-position-vertical-relative:page;z-index:-21448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(Firma)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52pt;margin-top:696.8255pt;width:133.85pt;height:23.55pt;mso-position-horizontal-relative:page;mso-position-vertical-relative:page;z-index:-21424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Centro,</w:t>
                  </w:r>
                  <w:r>
                    <w:rPr>
                      <w:rFonts w:ascii="Times New Roman" w:hAnsi="Times New Roman"/>
                      <w:spacing w:val="-12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Dirección,</w:t>
                  </w:r>
                </w:p>
                <w:p>
                  <w:pPr>
                    <w:spacing w:before="24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</w:rPr>
                    <w:t>(señalar la recogida en la base</w:t>
                  </w:r>
                  <w:r>
                    <w:rPr>
                      <w:rFonts w:ascii="Times New Roman" w:hAnsi="Times New Roman"/>
                      <w:b/>
                      <w:spacing w:val="-15"/>
                      <w:sz w:val="18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18"/>
                    </w:rPr>
                    <w:t>3.2)</w:t>
                  </w:r>
                  <w:r>
                    <w:rPr>
                      <w:rFonts w:ascii="Times New Roman" w:hAns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239807pt;margin-top:812.08490pt;width:51.45pt;height:10.050pt;mso-position-horizontal-relative:page;mso-position-vertical-relative:page;z-index:-21400" type="#_x0000_t202" filled="false" stroked="false">
            <v:textbox inset="0,0,0,0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Página 8 de</w:t>
                  </w:r>
                  <w:r>
                    <w:rPr>
                      <w:rFonts w:ascii="Arial" w:hAnsi="Arial"/>
                      <w:spacing w:val="-3"/>
                      <w:sz w:val="16"/>
                    </w:rPr>
                    <w:t> </w:t>
                  </w:r>
                  <w:r>
                    <w:rPr>
                      <w:rFonts w:ascii="Arial" w:hAnsi="Arial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567.479614pt;width:421.7pt;height:12pt;mso-position-horizontal-relative:page;mso-position-vertical-relative:page;z-index:-21376" type="#_x0000_t202" filled="false" stroked="false">
            <v:textbox inset="0,0,0,0">
              <w:txbxContent>
                <w:p>
                  <w:pPr>
                    <w:spacing w:line="228" w:lineRule="exact" w:before="0"/>
                    <w:ind w:left="69" w:right="857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Otras titulaciones o</w:t>
                  </w:r>
                  <w:r>
                    <w:rPr>
                      <w:rFonts w:ascii="Times New Roman"/>
                      <w:spacing w:val="-18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especialidades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579.479614pt;width:421.7pt;height:12pt;mso-position-horizontal-relative:page;mso-position-vertical-relative:page;z-index:-2135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591.479614pt;width:421.7pt;height:12pt;mso-position-horizontal-relative:page;mso-position-vertical-relative:page;z-index:-2132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603.479614pt;width:421.7pt;height:12pt;mso-position-horizontal-relative:page;mso-position-vertical-relative:page;z-index:-21304" type="#_x0000_t202" filled="false" stroked="false">
            <v:textbox inset="0,0,0,0">
              <w:txbxContent>
                <w:p>
                  <w:pPr>
                    <w:spacing w:line="228" w:lineRule="exact" w:before="0"/>
                    <w:ind w:left="69" w:right="857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(Cursos, Seminarios y otros conocimientos de utilidad para el</w:t>
                  </w:r>
                  <w:r>
                    <w:rPr>
                      <w:rFonts w:ascii="Times New Roman"/>
                      <w:spacing w:val="-34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puesto)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615.479614pt;width:421.7pt;height:12pt;mso-position-horizontal-relative:page;mso-position-vertical-relative:page;z-index:-2128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627.479614pt;width:421.7pt;height:12pt;mso-position-horizontal-relative:page;mso-position-vertical-relative:page;z-index:-2125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401.039612pt;width:421.7pt;height:12pt;mso-position-horizontal-relative:page;mso-position-vertical-relative:page;z-index:-21232" type="#_x0000_t202" filled="false" stroked="false">
            <v:textbox inset="0,0,0,0">
              <w:txbxContent>
                <w:p>
                  <w:pPr>
                    <w:spacing w:line="228" w:lineRule="exact" w:before="0"/>
                    <w:ind w:left="69" w:right="857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Experiencia en puestos de trabajo de idéntica</w:t>
                  </w:r>
                  <w:r>
                    <w:rPr>
                      <w:rFonts w:ascii="Times New Roman" w:hAnsi="Times New Roman"/>
                      <w:spacing w:val="-29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categoría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413.039612pt;width:138.25pt;height:23.4pt;mso-position-horizontal-relative:page;mso-position-vertical-relative:page;z-index:-21208" type="#_x0000_t202" filled="false" stroked="false">
            <v:textbox inset="0,0,0,0">
              <w:txbxContent>
                <w:p>
                  <w:pPr>
                    <w:spacing w:before="113"/>
                    <w:ind w:left="499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Denominación</w:t>
                  </w:r>
                  <w:r>
                    <w:rPr>
                      <w:rFonts w:ascii="Times New Roman" w:hAnsi="Times New Roman"/>
                      <w:spacing w:val="-12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Puesto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320007pt;margin-top:413.039612pt;width:155.9pt;height:23.4pt;mso-position-horizontal-relative:page;mso-position-vertical-relative:page;z-index:-21184" type="#_x0000_t202" filled="false" stroked="false">
            <v:textbox inset="0,0,0,0">
              <w:txbxContent>
                <w:p>
                  <w:pPr>
                    <w:spacing w:before="113"/>
                    <w:ind w:left="333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Empresa u Organismo</w:t>
                  </w:r>
                  <w:r>
                    <w:rPr>
                      <w:rFonts w:ascii="Times New Roman" w:hAnsi="Times New Roman"/>
                      <w:spacing w:val="-15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Público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199982pt;margin-top:413.039612pt;width:127.6pt;height:23.4pt;mso-position-horizontal-relative:page;mso-position-vertical-relative:page;z-index:-21160" type="#_x0000_t202" filled="false" stroked="false">
            <v:textbox inset="0,0,0,0">
              <w:txbxContent>
                <w:p>
                  <w:pPr>
                    <w:spacing w:before="0"/>
                    <w:ind w:left="847" w:right="232" w:hanging="608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Periodo trabajado</w:t>
                  </w:r>
                  <w:r>
                    <w:rPr>
                      <w:rFonts w:ascii="Times New Roman" w:hAnsi="Times New Roman"/>
                      <w:spacing w:val="-12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(meses,</w:t>
                  </w:r>
                  <w:r>
                    <w:rPr>
                      <w:rFonts w:ascii="Times New Roman" w:hAnsi="Times New Roman"/>
                      <w:w w:val="99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días,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años)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436.439606pt;width:138.25pt;height:12pt;mso-position-horizontal-relative:page;mso-position-vertical-relative:page;z-index:-2113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320007pt;margin-top:436.439606pt;width:155.9pt;height:12pt;mso-position-horizontal-relative:page;mso-position-vertical-relative:page;z-index:-2111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8.199982pt;margin-top:436.439606pt;width:127.6pt;height:12pt;mso-position-horizontal-relative:page;mso-position-vertical-relative:page;z-index:-2108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448.439606pt;width:138.25pt;height:12pt;mso-position-horizontal-relative:page;mso-position-vertical-relative:page;z-index:-21064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320007pt;margin-top:448.439606pt;width:155.9pt;height:12pt;mso-position-horizontal-relative:page;mso-position-vertical-relative:page;z-index:-2104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8.199982pt;margin-top:448.439606pt;width:127.6pt;height:12pt;mso-position-horizontal-relative:page;mso-position-vertical-relative:page;z-index:-2101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460.439606pt;width:138.25pt;height:12pt;mso-position-horizontal-relative:page;mso-position-vertical-relative:page;z-index:-2099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320007pt;margin-top:460.439606pt;width:155.9pt;height:12pt;mso-position-horizontal-relative:page;mso-position-vertical-relative:page;z-index:-2096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8.199982pt;margin-top:460.439606pt;width:127.6pt;height:12pt;mso-position-horizontal-relative:page;mso-position-vertical-relative:page;z-index:-20944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472.439606pt;width:421.7pt;height:12pt;mso-position-horizontal-relative:page;mso-position-vertical-relative:page;z-index:-20920" type="#_x0000_t202" filled="false" stroked="false">
            <v:textbox inset="0,0,0,0">
              <w:txbxContent>
                <w:p>
                  <w:pPr>
                    <w:spacing w:before="0"/>
                    <w:ind w:left="69" w:right="857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Experiencia en puestos de trabajo de similar</w:t>
                  </w:r>
                  <w:r>
                    <w:rPr>
                      <w:rFonts w:ascii="Times New Roman" w:hAnsi="Times New Roman"/>
                      <w:spacing w:val="-29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categoría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484.439606pt;width:138.25pt;height:23.55pt;mso-position-horizontal-relative:page;mso-position-vertical-relative:page;z-index:-20896" type="#_x0000_t202" filled="false" stroked="false">
            <v:textbox inset="0,0,0,0">
              <w:txbxContent>
                <w:p>
                  <w:pPr>
                    <w:spacing w:before="113"/>
                    <w:ind w:left="499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Denominación</w:t>
                  </w:r>
                  <w:r>
                    <w:rPr>
                      <w:rFonts w:ascii="Times New Roman" w:hAnsi="Times New Roman"/>
                      <w:spacing w:val="-12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Puesto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320007pt;margin-top:484.439606pt;width:155.9pt;height:23.55pt;mso-position-horizontal-relative:page;mso-position-vertical-relative:page;z-index:-20872" type="#_x0000_t202" filled="false" stroked="false">
            <v:textbox inset="0,0,0,0">
              <w:txbxContent>
                <w:p>
                  <w:pPr>
                    <w:spacing w:before="113"/>
                    <w:ind w:left="333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Empresa u Organismo</w:t>
                  </w:r>
                  <w:r>
                    <w:rPr>
                      <w:rFonts w:ascii="Times New Roman" w:hAnsi="Times New Roman"/>
                      <w:spacing w:val="-15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Público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199982pt;margin-top:484.439606pt;width:127.6pt;height:23.55pt;mso-position-horizontal-relative:page;mso-position-vertical-relative:page;z-index:-20848" type="#_x0000_t202" filled="false" stroked="false">
            <v:textbox inset="0,0,0,0">
              <w:txbxContent>
                <w:p>
                  <w:pPr>
                    <w:spacing w:before="0"/>
                    <w:ind w:left="847" w:right="232" w:hanging="608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Periodo trabajado</w:t>
                  </w:r>
                  <w:r>
                    <w:rPr>
                      <w:rFonts w:ascii="Times New Roman" w:hAnsi="Times New Roman"/>
                      <w:spacing w:val="-12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(meses,</w:t>
                  </w:r>
                  <w:r>
                    <w:rPr>
                      <w:rFonts w:ascii="Times New Roman" w:hAnsi="Times New Roman"/>
                      <w:w w:val="99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días,</w:t>
                  </w:r>
                  <w:r>
                    <w:rPr>
                      <w:rFonts w:ascii="Times New Roman" w:hAns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años)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507.959595pt;width:138.25pt;height:12pt;mso-position-horizontal-relative:page;mso-position-vertical-relative:page;z-index:-20824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320007pt;margin-top:507.959595pt;width:155.9pt;height:12pt;mso-position-horizontal-relative:page;mso-position-vertical-relative:page;z-index:-2080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8.199982pt;margin-top:507.959595pt;width:127.6pt;height:12pt;mso-position-horizontal-relative:page;mso-position-vertical-relative:page;z-index:-2077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519.959595pt;width:138.25pt;height:12pt;mso-position-horizontal-relative:page;mso-position-vertical-relative:page;z-index:-2075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320007pt;margin-top:519.959595pt;width:155.9pt;height:12pt;mso-position-horizontal-relative:page;mso-position-vertical-relative:page;z-index:-2072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8.199982pt;margin-top:519.959595pt;width:127.6pt;height:12pt;mso-position-horizontal-relative:page;mso-position-vertical-relative:page;z-index:-20704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531.959595pt;width:138.25pt;height:12pt;mso-position-horizontal-relative:page;mso-position-vertical-relative:page;z-index:-20680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320007pt;margin-top:531.959595pt;width:155.9pt;height:12pt;mso-position-horizontal-relative:page;mso-position-vertical-relative:page;z-index:-2065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8.199982pt;margin-top:531.959595pt;width:127.6pt;height:12pt;mso-position-horizontal-relative:page;mso-position-vertical-relative:page;z-index:-2063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371.519623pt;width:421.7pt;height:12pt;mso-position-horizontal-relative:page;mso-position-vertical-relative:page;z-index:-2060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330.479614pt;width:421.7pt;height:23.55pt;mso-position-horizontal-relative:page;mso-position-vertical-relative:page;z-index:-20584" type="#_x0000_t202" filled="false" stroked="false">
            <v:textbox inset="0,0,0,0">
              <w:txbxContent>
                <w:p>
                  <w:pPr>
                    <w:spacing w:line="228" w:lineRule="exact" w:before="0"/>
                    <w:ind w:left="69" w:right="857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Puesto de trabajo actual (categoría, antigüedad, organismo,</w:t>
                  </w:r>
                  <w:r>
                    <w:rPr>
                      <w:rFonts w:ascii="Times New Roman" w:hAnsi="Times New Roman"/>
                      <w:spacing w:val="-32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sz w:val="20"/>
                    </w:rPr>
                    <w:t>localidad):</w:t>
                  </w:r>
                </w:p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24.079994pt;margin-top:191.999619pt;width:421.7pt;height:126.5pt;mso-position-horizontal-relative:page;mso-position-vertical-relative:page;z-index:-20560" type="#_x0000_t202" filled="false" stroked="false">
            <v:textbox inset="0,0,0,0">
              <w:txbxContent>
                <w:p>
                  <w:pPr>
                    <w:spacing w:line="292" w:lineRule="auto" w:before="41"/>
                    <w:ind w:left="69" w:right="857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  <w:t>APELLIDOS…………………………………………………………………………………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  <w:t>NOMBRE…………………………………………………………………………………….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  <w:t>Nº DE DOCUMENTO DE IDENTIDAD O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9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  <w:t>PASAPORTE……………………………………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  <w:t>DIRECCIÓN (calle, avda,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3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  <w:t>plaza)…………………………………………………………….</w:t>
                  </w:r>
                </w:p>
                <w:p>
                  <w:pPr>
                    <w:spacing w:line="290" w:lineRule="auto" w:before="2"/>
                    <w:ind w:left="69" w:right="1049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  <w:t>Nº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1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  <w:t>…………….PISO…………………LOCALIDAD………………………………………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  <w:t>PAÍS…………. TELÉFONO y/o CORREO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9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  <w:t>ELECTRÓNICO…………………..</w:t>
                  </w:r>
                </w:p>
                <w:p>
                  <w:pPr>
                    <w:spacing w:before="4"/>
                    <w:ind w:left="69" w:right="857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  <w:t>FECHA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12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  <w:t>NACIMIENTO…………………..</w:t>
                  </w:r>
                </w:p>
                <w:p>
                  <w:pPr>
                    <w:spacing w:line="290" w:lineRule="auto" w:before="51"/>
                    <w:ind w:left="69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  <w:t>PAÍS DE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6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  <w:t>NACIMIENTO………………………NACIONALIDAD………………………..</w:t>
                  </w:r>
                  <w:r>
                    <w:rPr>
                      <w:rFonts w:ascii="Times New Roman" w:hAnsi="Times New Roman" w:cs="Times New Roman" w:eastAsia="Times New Roman" w:hint="default"/>
                      <w:w w:val="99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  <w:t>DISCAPACIDAD………..ADAPTACION</w:t>
                  </w:r>
                  <w:r>
                    <w:rPr>
                      <w:rFonts w:ascii="Times New Roman" w:hAnsi="Times New Roman" w:cs="Times New Roman" w:eastAsia="Times New Roman" w:hint="default"/>
                      <w:spacing w:val="-28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 w:hint="default"/>
                      <w:sz w:val="20"/>
                      <w:szCs w:val="20"/>
                    </w:rPr>
                    <w:t>SOLICITADA……………………………………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559875pt;margin-top:643.480103pt;width:77.3pt;height:12pt;mso-position-horizontal-relative:page;mso-position-vertical-relative:page;z-index:-2053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5.159668pt;margin-top:643.480103pt;width:17.2pt;height:12pt;mso-position-horizontal-relative:page;mso-position-vertical-relative:page;z-index:-20512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4.559631pt;margin-top:643.480103pt;width:32.3pt;height:12pt;mso-position-horizontal-relative:page;mso-position-vertical-relative:page;z-index:-20488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 w:hint="default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060" w:bottom="280" w:left="1680" w:right="8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453.67981pt;margin-top:56.689579pt;width:85.8pt;height:12pt;mso-position-horizontal-relative:page;mso-position-vertical-relative:page;z-index:-20464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MODELO 1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FIJOS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279877pt;margin-top:88.877708pt;width:81.4pt;height:18pt;mso-position-horizontal-relative:page;mso-position-vertical-relative:page;z-index:-20440" type="#_x0000_t202" filled="false" stroked="false">
            <v:textbox inset="0,0,0,0">
              <w:txbxContent>
                <w:p>
                  <w:pPr>
                    <w:spacing w:line="346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32"/>
                      <w:szCs w:val="32"/>
                    </w:rPr>
                  </w:pPr>
                  <w:r>
                    <w:rPr>
                      <w:rFonts w:ascii="Times New Roman"/>
                      <w:b/>
                      <w:w w:val="99"/>
                      <w:sz w:val="32"/>
                    </w:rPr>
                  </w:r>
                  <w:r>
                    <w:rPr>
                      <w:rFonts w:ascii="Times New Roman"/>
                      <w:b/>
                      <w:sz w:val="32"/>
                      <w:u w:val="thick" w:color="000000"/>
                    </w:rPr>
                    <w:t>ANEXO</w:t>
                  </w:r>
                  <w:r>
                    <w:rPr>
                      <w:rFonts w:ascii="Times New Roman"/>
                      <w:b/>
                      <w:spacing w:val="-4"/>
                      <w:sz w:val="32"/>
                      <w:u w:val="thick" w:color="000000"/>
                    </w:rPr>
                    <w:t> </w:t>
                  </w:r>
                  <w:r>
                    <w:rPr>
                      <w:rFonts w:ascii="Times New Roman"/>
                      <w:b/>
                      <w:sz w:val="32"/>
                      <w:u w:val="thick" w:color="000000"/>
                    </w:rPr>
                    <w:t>IV</w:t>
                  </w:r>
                  <w:r>
                    <w:rPr>
                      <w:rFonts w:ascii="Times New Roman"/>
                      <w:b/>
                      <w:sz w:val="32"/>
                    </w:rPr>
                  </w:r>
                  <w:r>
                    <w:rPr>
                      <w:rFonts w:ascii="Times New Roman"/>
                      <w:sz w:val="3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319885pt;margin-top:121.824203pt;width:149.35pt;height:14pt;mso-position-horizontal-relative:page;mso-position-vertical-relative:page;z-index:-20416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ÓRGANO DE</w:t>
                  </w:r>
                  <w:r>
                    <w:rPr>
                      <w:rFonts w:ascii="Times New Roman" w:hAnsi="Times New Roman"/>
                      <w:b/>
                      <w:spacing w:val="-9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SELECCIÓN</w:t>
                  </w:r>
                  <w:r>
                    <w:rPr>
                      <w:rFonts w:ascii="Times New Roman" w:hAns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52pt;margin-top:145.636673pt;width:345.15pt;height:81.1pt;mso-position-horizontal-relative:page;mso-position-vertical-relative:page;z-index:-20392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PRESIDENTE/A:</w:t>
                  </w:r>
                </w:p>
                <w:p>
                  <w:pPr>
                    <w:spacing w:before="88"/>
                    <w:ind w:left="75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b/>
                      <w:sz w:val="22"/>
                    </w:rPr>
                    <w:t>Titular</w:t>
                  </w:r>
                  <w:r>
                    <w:rPr>
                      <w:rFonts w:ascii="Times New Roman"/>
                      <w:sz w:val="22"/>
                    </w:rPr>
                  </w:r>
                </w:p>
                <w:p>
                  <w:pPr>
                    <w:pStyle w:val="BodyText"/>
                    <w:spacing w:line="240" w:lineRule="auto" w:before="85"/>
                    <w:ind w:right="0"/>
                    <w:jc w:val="left"/>
                  </w:pPr>
                  <w:r>
                    <w:rPr/>
                    <w:t>Miguel González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Calleja</w:t>
                  </w:r>
                </w:p>
                <w:p>
                  <w:pPr>
                    <w:pStyle w:val="BodyText"/>
                    <w:spacing w:line="240" w:lineRule="auto" w:before="88"/>
                    <w:ind w:right="0"/>
                    <w:jc w:val="left"/>
                  </w:pPr>
                  <w:r>
                    <w:rPr/>
                    <w:t>Canciller Encargado en Santa Cruz de la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Sierra</w:t>
                  </w:r>
                </w:p>
                <w:p>
                  <w:pPr>
                    <w:pStyle w:val="BodyText"/>
                    <w:spacing w:line="240" w:lineRule="auto" w:before="88"/>
                    <w:ind w:right="0"/>
                    <w:jc w:val="left"/>
                  </w:pPr>
                  <w:r>
                    <w:rPr/>
                    <w:t>Cuerpo de Gestión de Sistemas e Informática de la Administración del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Estado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98pt;margin-top:247.636642pt;width:101.95pt;height:47pt;mso-position-horizontal-relative:page;mso-position-vertical-relative:page;z-index:-20368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75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b/>
                      <w:sz w:val="22"/>
                    </w:rPr>
                    <w:t>Suplente</w:t>
                  </w:r>
                  <w:r>
                    <w:rPr>
                      <w:rFonts w:ascii="Times New Roman"/>
                      <w:sz w:val="22"/>
                    </w:rPr>
                  </w:r>
                </w:p>
                <w:p>
                  <w:pPr>
                    <w:pStyle w:val="BodyText"/>
                    <w:spacing w:line="340" w:lineRule="atLeast"/>
                    <w:ind w:right="17"/>
                    <w:jc w:val="left"/>
                  </w:pPr>
                  <w:r>
                    <w:rPr/>
                    <w:t>Jessica Mejía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Cuellar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Oficial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Administrativo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98pt;margin-top:315.676605pt;width:255.3pt;height:64.05pt;mso-position-horizontal-relative:page;mso-position-vertical-relative:page;z-index:-2034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SECRETARIO/A:</w:t>
                  </w:r>
                </w:p>
                <w:p>
                  <w:pPr>
                    <w:spacing w:before="85"/>
                    <w:ind w:left="75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b/>
                      <w:sz w:val="22"/>
                    </w:rPr>
                    <w:t>Titular</w:t>
                  </w:r>
                  <w:r>
                    <w:rPr>
                      <w:rFonts w:ascii="Times New Roman"/>
                      <w:sz w:val="22"/>
                    </w:rPr>
                  </w:r>
                </w:p>
                <w:p>
                  <w:pPr>
                    <w:pStyle w:val="BodyText"/>
                    <w:spacing w:line="240" w:lineRule="auto" w:before="88"/>
                    <w:ind w:right="0"/>
                    <w:jc w:val="left"/>
                  </w:pPr>
                  <w:r>
                    <w:rPr/>
                    <w:t>Luis Daniel Volonté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Pelua</w:t>
                  </w:r>
                </w:p>
                <w:p>
                  <w:pPr>
                    <w:pStyle w:val="BodyText"/>
                    <w:spacing w:line="240" w:lineRule="auto" w:before="88"/>
                    <w:ind w:right="0"/>
                    <w:jc w:val="left"/>
                  </w:pPr>
                  <w:r>
                    <w:rPr/>
                    <w:t>Cuerpo General Auxiliar de la Administración del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Estado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98pt;margin-top:400.636566pt;width:196.6pt;height:47pt;mso-position-horizontal-relative:page;mso-position-vertical-relative:page;z-index:-20320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75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b/>
                      <w:sz w:val="22"/>
                    </w:rPr>
                    <w:t>Suplente</w:t>
                  </w:r>
                  <w:r>
                    <w:rPr>
                      <w:rFonts w:ascii="Times New Roman"/>
                      <w:sz w:val="22"/>
                    </w:rPr>
                  </w:r>
                </w:p>
                <w:p>
                  <w:pPr>
                    <w:pStyle w:val="BodyText"/>
                    <w:spacing w:line="340" w:lineRule="atLeast" w:before="1"/>
                    <w:ind w:right="17"/>
                    <w:jc w:val="left"/>
                  </w:pPr>
                  <w:r>
                    <w:rPr/>
                    <w:t>Maria Inmaculada Pintos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Vázquez-Figueroa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Auxiliar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Administrativo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9998pt;margin-top:468.676544pt;width:196.6pt;height:98pt;mso-position-horizontal-relative:page;mso-position-vertical-relative:page;z-index:-2029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/>
                    <w:t>VOCALES:</w:t>
                  </w:r>
                </w:p>
                <w:p>
                  <w:pPr>
                    <w:spacing w:before="85"/>
                    <w:ind w:left="75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b/>
                      <w:sz w:val="22"/>
                    </w:rPr>
                    <w:t>Titular</w:t>
                  </w:r>
                  <w:r>
                    <w:rPr>
                      <w:rFonts w:ascii="Times New Roman"/>
                      <w:sz w:val="22"/>
                    </w:rPr>
                  </w:r>
                </w:p>
                <w:p>
                  <w:pPr>
                    <w:pStyle w:val="BodyText"/>
                    <w:spacing w:line="240" w:lineRule="auto" w:before="88"/>
                    <w:ind w:right="0"/>
                    <w:jc w:val="left"/>
                  </w:pPr>
                  <w:r>
                    <w:rPr/>
                    <w:t>Mª Carmen Mateu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Moreno</w:t>
                  </w:r>
                </w:p>
                <w:p>
                  <w:pPr>
                    <w:spacing w:before="88"/>
                    <w:ind w:left="75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b/>
                      <w:sz w:val="22"/>
                    </w:rPr>
                    <w:t>Suplente</w:t>
                  </w:r>
                  <w:r>
                    <w:rPr>
                      <w:rFonts w:ascii="Times New Roman"/>
                      <w:sz w:val="22"/>
                    </w:rPr>
                  </w:r>
                </w:p>
                <w:p>
                  <w:pPr>
                    <w:pStyle w:val="BodyText"/>
                    <w:spacing w:line="340" w:lineRule="exact" w:before="19"/>
                    <w:ind w:right="17"/>
                    <w:jc w:val="left"/>
                  </w:pPr>
                  <w:r>
                    <w:rPr/>
                    <w:t>Maria Inmaculada Pintos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Vázquez-Figueroa</w:t>
                  </w:r>
                  <w:r>
                    <w:rPr>
                      <w:w w:val="100"/>
                    </w:rPr>
                    <w:t> </w:t>
                  </w:r>
                  <w:r>
                    <w:rPr/>
                    <w:t>Auxiliar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Administrativo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239807pt;margin-top:812.08490pt;width:51.45pt;height:10.050pt;mso-position-horizontal-relative:page;mso-position-vertical-relative:page;z-index:-20272" type="#_x0000_t202" filled="false" stroked="false">
            <v:textbox inset="0,0,0,0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Arial" w:hAnsi="Arial" w:cs="Arial" w:eastAsia="Arial" w:hint="default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Página 9 de</w:t>
                  </w:r>
                  <w:r>
                    <w:rPr>
                      <w:rFonts w:ascii="Arial" w:hAnsi="Arial"/>
                      <w:spacing w:val="-3"/>
                      <w:sz w:val="16"/>
                    </w:rPr>
                    <w:t> </w:t>
                  </w:r>
                  <w:r>
                    <w:rPr>
                      <w:rFonts w:ascii="Arial" w:hAnsi="Arial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</w:p>
    <w:sectPr>
      <w:pgSz w:w="11900" w:h="16840"/>
      <w:pgMar w:top="1060" w:bottom="280" w:left="16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Times New Roman" w:hAnsi="Times New Roman" w:eastAsia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xteriores.gob.es/Consulados/SANTACRUZDELASIERRA/es/Consula" TargetMode="External"/><Relationship Id="rId6" Type="http://schemas.openxmlformats.org/officeDocument/2006/relationships/hyperlink" Target="mailto:cog.santacruzdelasierra@maec.es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miguel.gonzalez</dc:creator>
  <cp:keywords>()</cp:keywords>
  <dc:title>Bases Aprobadas Plaza Auxiliar Fijo</dc:title>
  <dcterms:created xsi:type="dcterms:W3CDTF">2018-04-12T19:44:50Z</dcterms:created>
  <dcterms:modified xsi:type="dcterms:W3CDTF">2018-04-12T19:44:50Z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2018-04-02T00:00:00Z</vt:filetime>
  </property>
  <property fmtid="{D5CDD505-2E9C-101B-9397-08002B2CF9AE}" pid="3" name="Creator">
    <vt:lpwstr>PDFCreator Version 1.7.1</vt:lpwstr>
  </property>
  <property fmtid="{D5CDD505-2E9C-101B-9397-08002B2CF9AE}" pid="4" name="LastSaved">
    <vt:filetime>2018-04-12T00:00:00Z</vt:filetime>
  </property>
</Properties>
</file>